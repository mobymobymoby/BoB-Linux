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E524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</w:rPr>
      </w:pPr>
    </w:p>
    <w:p w14:paraId="6FF7B03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</w:rPr>
      </w:pPr>
    </w:p>
    <w:p w14:paraId="0C30AF10" w14:textId="77777777" w:rsidR="009A66F7" w:rsidRPr="0088008C" w:rsidRDefault="009A66F7">
      <w:pPr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sz w:val="40"/>
        </w:rPr>
      </w:pPr>
    </w:p>
    <w:p w14:paraId="42B8B461" w14:textId="77777777" w:rsidR="000F3722" w:rsidRPr="0088008C" w:rsidRDefault="000F3722">
      <w:pPr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sz w:val="40"/>
        </w:rPr>
      </w:pPr>
    </w:p>
    <w:p w14:paraId="42ECD696" w14:textId="050AEDDB" w:rsidR="009A66F7" w:rsidRPr="0088008C" w:rsidRDefault="00791E46">
      <w:pPr>
        <w:jc w:val="right"/>
        <w:rPr>
          <w:rFonts w:asciiTheme="minorHAnsi" w:eastAsiaTheme="minorHAnsi" w:hAnsiTheme="minorHAnsi"/>
          <w:b/>
          <w:sz w:val="36"/>
        </w:rPr>
      </w:pPr>
      <w:proofErr w:type="spellStart"/>
      <w:r w:rsidRPr="0088008C">
        <w:rPr>
          <w:rFonts w:asciiTheme="minorHAnsi" w:eastAsiaTheme="minorHAnsi" w:hAnsiTheme="minorHAnsi" w:hint="eastAsia"/>
          <w:b/>
          <w:sz w:val="36"/>
        </w:rPr>
        <w:t>B</w:t>
      </w:r>
      <w:r w:rsidRPr="0088008C">
        <w:rPr>
          <w:rFonts w:asciiTheme="minorHAnsi" w:eastAsiaTheme="minorHAnsi" w:hAnsiTheme="minorHAnsi"/>
          <w:b/>
          <w:sz w:val="36"/>
        </w:rPr>
        <w:t>oB</w:t>
      </w:r>
      <w:proofErr w:type="spellEnd"/>
      <w:r w:rsidRPr="0088008C">
        <w:rPr>
          <w:rFonts w:asciiTheme="minorHAnsi" w:eastAsiaTheme="minorHAnsi" w:hAnsiTheme="minorHAnsi"/>
          <w:b/>
          <w:sz w:val="36"/>
        </w:rPr>
        <w:t xml:space="preserve"> Linux </w:t>
      </w:r>
      <w:r w:rsidRPr="0088008C">
        <w:rPr>
          <w:rFonts w:asciiTheme="minorHAnsi" w:eastAsiaTheme="minorHAnsi" w:hAnsiTheme="minorHAnsi" w:hint="eastAsia"/>
          <w:b/>
          <w:sz w:val="36"/>
        </w:rPr>
        <w:t>개발</w:t>
      </w:r>
    </w:p>
    <w:p w14:paraId="12F1212C" w14:textId="77777777" w:rsidR="009A66F7" w:rsidRPr="0088008C" w:rsidRDefault="009A66F7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8"/>
        </w:rPr>
      </w:pPr>
      <w:r w:rsidRPr="0088008C">
        <w:rPr>
          <w:rFonts w:asciiTheme="minorHAnsi" w:eastAsiaTheme="minorHAnsi" w:hAnsiTheme="minorHAnsi" w:hint="eastAsia"/>
          <w:b/>
          <w:sz w:val="48"/>
        </w:rPr>
        <w:t>프로젝트</w:t>
      </w:r>
      <w:r w:rsidRPr="0088008C">
        <w:rPr>
          <w:rFonts w:asciiTheme="minorHAnsi" w:eastAsiaTheme="minorHAnsi" w:hAnsiTheme="minorHAnsi"/>
          <w:b/>
          <w:sz w:val="48"/>
        </w:rPr>
        <w:t xml:space="preserve"> </w:t>
      </w:r>
      <w:r w:rsidRPr="0088008C">
        <w:rPr>
          <w:rFonts w:asciiTheme="minorHAnsi" w:eastAsiaTheme="minorHAnsi" w:hAnsiTheme="minorHAnsi" w:hint="eastAsia"/>
          <w:b/>
          <w:sz w:val="48"/>
        </w:rPr>
        <w:t>계획서</w:t>
      </w:r>
    </w:p>
    <w:p w14:paraId="47923EF2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508598F6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304A076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230B0C28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79DE192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58788121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21FEA83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41889FB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31645034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7065A61E" w14:textId="5B152D12" w:rsidR="00E976EC" w:rsidRPr="0088008C" w:rsidRDefault="00E976EC" w:rsidP="00791E4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right="80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68724462" w14:textId="77777777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szCs w:val="24"/>
        </w:rPr>
      </w:pP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36 조 -</w:t>
      </w:r>
      <w:r w:rsidRPr="0088008C">
        <w:rPr>
          <w:rFonts w:asciiTheme="minorHAnsi" w:eastAsiaTheme="minorHAnsi" w:hAnsiTheme="minorHAnsi"/>
          <w:color w:val="000000"/>
          <w:szCs w:val="24"/>
        </w:rPr>
        <w:t xml:space="preserve"> </w:t>
      </w: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Black Moon 팀 </w:t>
      </w:r>
    </w:p>
    <w:p w14:paraId="02B6629C" w14:textId="434E41AC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color w:val="000000"/>
          <w:sz w:val="32"/>
          <w:szCs w:val="32"/>
        </w:rPr>
      </w:pP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(김청준,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김기서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노무승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백송선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이안나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)</w:t>
      </w:r>
    </w:p>
    <w:p w14:paraId="2C3A2AF8" w14:textId="77777777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szCs w:val="24"/>
        </w:rPr>
      </w:pPr>
    </w:p>
    <w:p w14:paraId="345EA396" w14:textId="538433C6" w:rsidR="009A66F7" w:rsidRPr="0088008C" w:rsidRDefault="00791E4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32"/>
        </w:rPr>
      </w:pPr>
      <w:proofErr w:type="gramStart"/>
      <w:r w:rsidRPr="0088008C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문서번호 :</w:t>
      </w:r>
      <w:proofErr w:type="gramEnd"/>
      <w:r w:rsidRPr="0088008C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BoB-09-</w:t>
      </w:r>
      <w:r w:rsidRPr="0088008C">
        <w:rPr>
          <w:rFonts w:asciiTheme="minorHAnsi" w:eastAsiaTheme="minorHAnsi" w:hAnsiTheme="minorHAnsi"/>
          <w:b/>
          <w:bCs/>
          <w:color w:val="000000"/>
          <w:sz w:val="28"/>
          <w:szCs w:val="28"/>
        </w:rPr>
        <w:t>36</w:t>
      </w:r>
    </w:p>
    <w:p w14:paraId="4BBEF392" w14:textId="010FF32F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bCs/>
          <w:sz w:val="28"/>
        </w:rPr>
      </w:pPr>
      <w:r w:rsidRPr="0088008C">
        <w:rPr>
          <w:rFonts w:asciiTheme="minorHAnsi" w:eastAsiaTheme="minorHAnsi" w:hAnsiTheme="minorHAnsi" w:hint="eastAsia"/>
          <w:b/>
          <w:bCs/>
          <w:sz w:val="28"/>
        </w:rPr>
        <w:t>VER</w:t>
      </w:r>
      <w:r w:rsidR="008C5DD4">
        <w:rPr>
          <w:rFonts w:asciiTheme="minorHAnsi" w:eastAsiaTheme="minorHAnsi" w:hAnsiTheme="minorHAnsi"/>
          <w:b/>
          <w:bCs/>
          <w:sz w:val="28"/>
        </w:rPr>
        <w:t xml:space="preserve"> 3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.0</w:t>
      </w:r>
    </w:p>
    <w:p w14:paraId="66E00B5E" w14:textId="092196AE" w:rsidR="00791E46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bCs/>
          <w:sz w:val="28"/>
        </w:rPr>
      </w:pPr>
      <w:r w:rsidRPr="0088008C">
        <w:rPr>
          <w:rFonts w:asciiTheme="minorHAnsi" w:eastAsiaTheme="minorHAnsi" w:hAnsiTheme="minorHAnsi" w:hint="eastAsia"/>
          <w:b/>
          <w:bCs/>
          <w:sz w:val="28"/>
        </w:rPr>
        <w:t>20</w:t>
      </w:r>
      <w:r w:rsidR="00791E46" w:rsidRPr="0088008C">
        <w:rPr>
          <w:rFonts w:asciiTheme="minorHAnsi" w:eastAsiaTheme="minorHAnsi" w:hAnsiTheme="minorHAnsi"/>
          <w:b/>
          <w:bCs/>
          <w:sz w:val="28"/>
        </w:rPr>
        <w:t>20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년</w:t>
      </w:r>
      <w:r w:rsidR="00791E46" w:rsidRPr="0088008C">
        <w:rPr>
          <w:rFonts w:asciiTheme="minorHAnsi" w:eastAsiaTheme="minorHAnsi" w:hAnsiTheme="minorHAnsi" w:hint="eastAsia"/>
          <w:b/>
          <w:bCs/>
          <w:sz w:val="28"/>
        </w:rPr>
        <w:t xml:space="preserve"> </w:t>
      </w:r>
      <w:r w:rsidR="00995EC4">
        <w:rPr>
          <w:rFonts w:asciiTheme="minorHAnsi" w:eastAsiaTheme="minorHAnsi" w:hAnsiTheme="minorHAnsi"/>
          <w:b/>
          <w:bCs/>
          <w:sz w:val="28"/>
        </w:rPr>
        <w:t>10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월</w:t>
      </w:r>
      <w:r w:rsidR="00791E46" w:rsidRPr="0088008C">
        <w:rPr>
          <w:rFonts w:asciiTheme="minorHAnsi" w:eastAsiaTheme="minorHAnsi" w:hAnsiTheme="minorHAnsi" w:hint="eastAsia"/>
          <w:b/>
          <w:bCs/>
          <w:sz w:val="28"/>
        </w:rPr>
        <w:t xml:space="preserve"> </w:t>
      </w:r>
      <w:r w:rsidR="008C5DD4">
        <w:rPr>
          <w:rFonts w:asciiTheme="minorHAnsi" w:eastAsiaTheme="minorHAnsi" w:hAnsiTheme="minorHAnsi"/>
          <w:b/>
          <w:bCs/>
          <w:sz w:val="28"/>
        </w:rPr>
        <w:t>14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일</w:t>
      </w:r>
    </w:p>
    <w:p w14:paraId="610340A5" w14:textId="77777777" w:rsidR="009A66F7" w:rsidRPr="0088008C" w:rsidRDefault="009A66F7">
      <w:pPr>
        <w:pStyle w:val="91"/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  <w:proofErr w:type="gramStart"/>
      <w:r w:rsidRPr="0088008C">
        <w:rPr>
          <w:rFonts w:asciiTheme="minorHAnsi" w:eastAsiaTheme="minorHAnsi" w:hAnsiTheme="minorHAnsi" w:hint="eastAsia"/>
        </w:rPr>
        <w:lastRenderedPageBreak/>
        <w:t>제</w:t>
      </w:r>
      <w:r w:rsidRPr="0088008C">
        <w:rPr>
          <w:rFonts w:asciiTheme="minorHAnsi" w:eastAsiaTheme="minorHAnsi" w:hAnsiTheme="minorHAnsi"/>
        </w:rPr>
        <w:t>.</w:t>
      </w:r>
      <w:r w:rsidRPr="0088008C">
        <w:rPr>
          <w:rFonts w:asciiTheme="minorHAnsi" w:eastAsiaTheme="minorHAnsi" w:hAnsiTheme="minorHAnsi" w:hint="eastAsia"/>
        </w:rPr>
        <w:t>개정내역</w:t>
      </w:r>
      <w:proofErr w:type="gramEnd"/>
    </w:p>
    <w:p w14:paraId="54D3EBC2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3600" w:hanging="2880"/>
        <w:textAlignment w:val="bottom"/>
        <w:rPr>
          <w:rFonts w:asciiTheme="minorHAnsi" w:eastAsiaTheme="minorHAnsi" w:hAnsiTheme="minorHAnsi"/>
          <w:b/>
          <w:sz w:val="2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A0" w:firstRow="1" w:lastRow="0" w:firstColumn="1" w:lastColumn="0" w:noHBand="0" w:noVBand="0"/>
      </w:tblPr>
      <w:tblGrid>
        <w:gridCol w:w="1798"/>
        <w:gridCol w:w="1930"/>
        <w:gridCol w:w="4240"/>
      </w:tblGrid>
      <w:tr w:rsidR="009A66F7" w:rsidRPr="0088008C" w14:paraId="0186E310" w14:textId="77777777">
        <w:trPr>
          <w:cantSplit/>
          <w:trHeight w:val="405"/>
          <w:jc w:val="center"/>
        </w:trPr>
        <w:tc>
          <w:tcPr>
            <w:tcW w:w="1798" w:type="dxa"/>
            <w:shd w:val="pct10" w:color="auto" w:fill="auto"/>
            <w:vAlign w:val="center"/>
          </w:tcPr>
          <w:p w14:paraId="610847F1" w14:textId="77777777" w:rsidR="009A66F7" w:rsidRPr="0088008C" w:rsidRDefault="00D22573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 xml:space="preserve">버전 </w:t>
            </w:r>
          </w:p>
        </w:tc>
        <w:tc>
          <w:tcPr>
            <w:tcW w:w="1930" w:type="dxa"/>
            <w:shd w:val="pct10" w:color="auto" w:fill="auto"/>
            <w:vAlign w:val="center"/>
          </w:tcPr>
          <w:p w14:paraId="15BCD9EC" w14:textId="77777777" w:rsidR="009A66F7" w:rsidRPr="0088008C" w:rsidRDefault="00D22573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승인일</w:t>
            </w:r>
          </w:p>
        </w:tc>
        <w:tc>
          <w:tcPr>
            <w:tcW w:w="4240" w:type="dxa"/>
            <w:shd w:val="pct10" w:color="auto" w:fill="auto"/>
            <w:vAlign w:val="center"/>
          </w:tcPr>
          <w:p w14:paraId="0900DF65" w14:textId="77777777" w:rsidR="009A66F7" w:rsidRPr="0088008C" w:rsidRDefault="009A66F7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개요</w:t>
            </w:r>
          </w:p>
        </w:tc>
      </w:tr>
      <w:tr w:rsidR="009A66F7" w:rsidRPr="0088008C" w14:paraId="5054309F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2EC18739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1.0</w:t>
            </w:r>
          </w:p>
        </w:tc>
        <w:tc>
          <w:tcPr>
            <w:tcW w:w="1930" w:type="dxa"/>
          </w:tcPr>
          <w:p w14:paraId="516D6834" w14:textId="666DDED7" w:rsidR="009A66F7" w:rsidRPr="0088008C" w:rsidRDefault="009A66F7" w:rsidP="007E4A4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791E46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.09.</w:t>
            </w:r>
            <w:r w:rsidR="00791E46" w:rsidRPr="0088008C">
              <w:rPr>
                <w:rFonts w:asciiTheme="minorHAnsi" w:eastAsiaTheme="minorHAnsi" w:hAnsiTheme="minorHAnsi"/>
                <w:sz w:val="20"/>
              </w:rPr>
              <w:t>07</w:t>
            </w:r>
          </w:p>
        </w:tc>
        <w:tc>
          <w:tcPr>
            <w:tcW w:w="4240" w:type="dxa"/>
          </w:tcPr>
          <w:p w14:paraId="6D4377B4" w14:textId="77777777" w:rsidR="009A66F7" w:rsidRPr="0088008C" w:rsidRDefault="009A66F7" w:rsidP="007C0DA5">
            <w:pPr>
              <w:pStyle w:val="a5"/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신규제정</w:t>
            </w:r>
          </w:p>
        </w:tc>
      </w:tr>
      <w:tr w:rsidR="009A66F7" w:rsidRPr="0088008C" w14:paraId="5C8870B7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48DA23E5" w14:textId="6A3B0807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</w:rPr>
              <w:t>.0</w:t>
            </w:r>
          </w:p>
        </w:tc>
        <w:tc>
          <w:tcPr>
            <w:tcW w:w="1930" w:type="dxa"/>
          </w:tcPr>
          <w:p w14:paraId="739FE3C0" w14:textId="25B31498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</w:rPr>
              <w:t>020.</w:t>
            </w:r>
            <w:r w:rsidR="00995EC4">
              <w:rPr>
                <w:rFonts w:asciiTheme="minorHAnsi" w:eastAsiaTheme="minorHAnsi" w:hAnsiTheme="minorHAnsi"/>
                <w:sz w:val="20"/>
              </w:rPr>
              <w:t>10</w:t>
            </w:r>
            <w:r>
              <w:rPr>
                <w:rFonts w:asciiTheme="minorHAnsi" w:eastAsiaTheme="minorHAnsi" w:hAnsiTheme="minorHAnsi"/>
                <w:sz w:val="20"/>
              </w:rPr>
              <w:t>.</w:t>
            </w:r>
            <w:r w:rsidR="00995EC4">
              <w:rPr>
                <w:rFonts w:asciiTheme="minorHAnsi" w:eastAsiaTheme="minorHAnsi" w:hAnsiTheme="minorHAnsi"/>
                <w:sz w:val="20"/>
              </w:rPr>
              <w:t>06</w:t>
            </w:r>
          </w:p>
        </w:tc>
        <w:tc>
          <w:tcPr>
            <w:tcW w:w="4240" w:type="dxa"/>
          </w:tcPr>
          <w:p w14:paraId="57F13B9A" w14:textId="52C910B2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개정</w:t>
            </w:r>
          </w:p>
        </w:tc>
      </w:tr>
      <w:tr w:rsidR="009A66F7" w:rsidRPr="0088008C" w14:paraId="41BF95D2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7958FA4A" w14:textId="268A6019" w:rsidR="009A66F7" w:rsidRPr="008C5DD4" w:rsidRDefault="008C5DD4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18"/>
              </w:rPr>
              <w:t>.0</w:t>
            </w:r>
          </w:p>
        </w:tc>
        <w:tc>
          <w:tcPr>
            <w:tcW w:w="1930" w:type="dxa"/>
          </w:tcPr>
          <w:p w14:paraId="6586D29B" w14:textId="1CEB8C86" w:rsidR="009A66F7" w:rsidRPr="008C5DD4" w:rsidRDefault="008C5DD4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18"/>
              </w:rPr>
              <w:t>020.10.14</w:t>
            </w:r>
          </w:p>
        </w:tc>
        <w:tc>
          <w:tcPr>
            <w:tcW w:w="4240" w:type="dxa"/>
          </w:tcPr>
          <w:p w14:paraId="004A698A" w14:textId="28100BBC" w:rsidR="009A66F7" w:rsidRPr="008C5DD4" w:rsidRDefault="008C5DD4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개정</w:t>
            </w:r>
          </w:p>
        </w:tc>
      </w:tr>
      <w:tr w:rsidR="009A66F7" w:rsidRPr="0088008C" w14:paraId="14B42AF9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6DE36617" w14:textId="77777777" w:rsidR="009A66F7" w:rsidRPr="008C5DD4" w:rsidRDefault="009A66F7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</w:p>
        </w:tc>
        <w:tc>
          <w:tcPr>
            <w:tcW w:w="1930" w:type="dxa"/>
          </w:tcPr>
          <w:p w14:paraId="47D06F8D" w14:textId="77777777" w:rsidR="009A66F7" w:rsidRPr="008C5DD4" w:rsidRDefault="009A66F7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</w:p>
        </w:tc>
        <w:tc>
          <w:tcPr>
            <w:tcW w:w="4240" w:type="dxa"/>
          </w:tcPr>
          <w:p w14:paraId="22543CFB" w14:textId="77777777" w:rsidR="009A66F7" w:rsidRPr="008C5DD4" w:rsidRDefault="009A66F7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</w:p>
        </w:tc>
      </w:tr>
    </w:tbl>
    <w:p w14:paraId="5EE1585D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3600" w:hanging="2880"/>
        <w:textAlignment w:val="bottom"/>
        <w:rPr>
          <w:rFonts w:asciiTheme="minorHAnsi" w:eastAsiaTheme="minorHAnsi" w:hAnsiTheme="minorHAnsi"/>
        </w:rPr>
      </w:pPr>
    </w:p>
    <w:p w14:paraId="0607D3B0" w14:textId="77777777" w:rsidR="009A66F7" w:rsidRPr="0088008C" w:rsidRDefault="009A66F7">
      <w:pPr>
        <w:pStyle w:val="1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</w:p>
    <w:p w14:paraId="7550A9A0" w14:textId="77777777" w:rsidR="00886436" w:rsidRPr="0088008C" w:rsidRDefault="00886436">
      <w:pPr>
        <w:pStyle w:val="1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</w:p>
    <w:p w14:paraId="32886326" w14:textId="77777777" w:rsidR="009A66F7" w:rsidRPr="0088008C" w:rsidRDefault="009A66F7">
      <w:pPr>
        <w:pStyle w:val="a5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/>
        </w:rPr>
        <w:br w:type="page"/>
      </w:r>
    </w:p>
    <w:p w14:paraId="355084BE" w14:textId="77777777" w:rsidR="009A66F7" w:rsidRPr="0088008C" w:rsidRDefault="009A66F7" w:rsidP="007E4A44">
      <w:pPr>
        <w:pStyle w:val="ae"/>
        <w:ind w:left="1000" w:hanging="520"/>
        <w:jc w:val="center"/>
        <w:rPr>
          <w:rFonts w:asciiTheme="minorHAnsi" w:eastAsiaTheme="minorHAnsi" w:hAnsiTheme="minorHAnsi"/>
          <w:b/>
          <w:bCs/>
          <w:sz w:val="26"/>
        </w:rPr>
      </w:pPr>
      <w:r w:rsidRPr="0088008C">
        <w:rPr>
          <w:rFonts w:asciiTheme="minorHAnsi" w:eastAsiaTheme="minorHAnsi" w:hAnsiTheme="minorHAnsi" w:hint="eastAsia"/>
          <w:b/>
          <w:bCs/>
          <w:sz w:val="26"/>
        </w:rPr>
        <w:lastRenderedPageBreak/>
        <w:t>목   차</w:t>
      </w:r>
    </w:p>
    <w:p w14:paraId="6D0141FD" w14:textId="77777777" w:rsidR="009A66F7" w:rsidRPr="0088008C" w:rsidRDefault="009A66F7">
      <w:pPr>
        <w:pStyle w:val="30"/>
        <w:rPr>
          <w:rFonts w:asciiTheme="minorHAnsi" w:eastAsiaTheme="minorHAnsi" w:hAnsiTheme="minorHAnsi"/>
        </w:rPr>
      </w:pPr>
    </w:p>
    <w:p w14:paraId="644D865C" w14:textId="1A7652E1" w:rsidR="006379C3" w:rsidRPr="0088008C" w:rsidRDefault="009A66F7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r w:rsidRPr="0088008C">
        <w:rPr>
          <w:rFonts w:asciiTheme="minorHAnsi" w:eastAsiaTheme="minorHAnsi" w:hAnsiTheme="minorHAnsi"/>
          <w:b w:val="0"/>
          <w:caps w:val="0"/>
          <w:sz w:val="32"/>
        </w:rPr>
        <w:fldChar w:fldCharType="begin"/>
      </w:r>
      <w:r w:rsidRPr="0088008C">
        <w:rPr>
          <w:rFonts w:asciiTheme="minorHAnsi" w:eastAsiaTheme="minorHAnsi" w:hAnsiTheme="minorHAnsi"/>
          <w:b w:val="0"/>
          <w:caps w:val="0"/>
          <w:sz w:val="32"/>
        </w:rPr>
        <w:instrText xml:space="preserve"> TOC \o "1-1" \h \z </w:instrText>
      </w:r>
      <w:r w:rsidRPr="0088008C">
        <w:rPr>
          <w:rFonts w:asciiTheme="minorHAnsi" w:eastAsiaTheme="minorHAnsi" w:hAnsiTheme="minorHAnsi"/>
          <w:b w:val="0"/>
          <w:caps w:val="0"/>
          <w:sz w:val="32"/>
        </w:rPr>
        <w:fldChar w:fldCharType="separate"/>
      </w:r>
      <w:hyperlink w:anchor="_Toc365983802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1.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본 프로젝트 계획서에 관하여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4</w:t>
        </w:r>
      </w:hyperlink>
    </w:p>
    <w:p w14:paraId="0D287694" w14:textId="2EDCA9CD" w:rsidR="006379C3" w:rsidRPr="0088008C" w:rsidRDefault="00A43243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3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2.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개요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5</w:t>
        </w:r>
      </w:hyperlink>
    </w:p>
    <w:p w14:paraId="6459C89B" w14:textId="63CBC0B8" w:rsidR="006379C3" w:rsidRPr="0088008C" w:rsidRDefault="00A43243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4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3.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산출물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7</w:t>
        </w:r>
      </w:hyperlink>
    </w:p>
    <w:p w14:paraId="6371CF07" w14:textId="77777777" w:rsidR="006379C3" w:rsidRPr="0088008C" w:rsidRDefault="00A43243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5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4.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일정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instrText xml:space="preserve"> PAGEREF _Toc365983805 \h </w:instrText>
        </w:r>
        <w:r w:rsidR="006379C3" w:rsidRPr="0088008C">
          <w:rPr>
            <w:rFonts w:asciiTheme="minorHAnsi" w:eastAsiaTheme="minorHAnsi" w:hAnsiTheme="minorHAnsi"/>
            <w:noProof/>
            <w:webHidden/>
          </w:rPr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t>10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0202EE4" w14:textId="77777777" w:rsidR="006379C3" w:rsidRPr="0088008C" w:rsidRDefault="00A43243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6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5.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조직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instrText xml:space="preserve"> PAGEREF _Toc365983806 \h </w:instrText>
        </w:r>
        <w:r w:rsidR="006379C3" w:rsidRPr="0088008C">
          <w:rPr>
            <w:rFonts w:asciiTheme="minorHAnsi" w:eastAsiaTheme="minorHAnsi" w:hAnsiTheme="minorHAnsi"/>
            <w:noProof/>
            <w:webHidden/>
          </w:rPr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t>11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DB39129" w14:textId="62364AE4" w:rsidR="006379C3" w:rsidRPr="0088008C" w:rsidRDefault="00A43243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7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6.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현황보고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13</w:t>
        </w:r>
      </w:hyperlink>
    </w:p>
    <w:p w14:paraId="3CD48B71" w14:textId="77777777" w:rsidR="009A66F7" w:rsidRPr="0088008C" w:rsidRDefault="009A66F7">
      <w:pPr>
        <w:pStyle w:val="30"/>
        <w:rPr>
          <w:rFonts w:asciiTheme="minorHAnsi" w:eastAsiaTheme="minorHAnsi" w:hAnsiTheme="minorHAnsi"/>
          <w:sz w:val="32"/>
        </w:rPr>
      </w:pPr>
      <w:r w:rsidRPr="0088008C">
        <w:rPr>
          <w:rFonts w:asciiTheme="minorHAnsi" w:eastAsiaTheme="minorHAnsi" w:hAnsiTheme="minorHAnsi"/>
          <w:b/>
          <w:caps/>
          <w:sz w:val="32"/>
        </w:rPr>
        <w:fldChar w:fldCharType="end"/>
      </w:r>
    </w:p>
    <w:p w14:paraId="40F634B5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0" w:name="_Toc354405686"/>
      <w:bookmarkStart w:id="1" w:name="_Toc354568087"/>
      <w:bookmarkStart w:id="2" w:name="_Toc355171804"/>
      <w:bookmarkStart w:id="3" w:name="_Toc356121699"/>
      <w:bookmarkStart w:id="4" w:name="_Toc356308957"/>
      <w:bookmarkStart w:id="5" w:name="_Toc358175668"/>
      <w:bookmarkStart w:id="6" w:name="_Toc360278917"/>
      <w:bookmarkStart w:id="7" w:name="_Toc365983802"/>
      <w:bookmarkStart w:id="8" w:name="_Toc336272352"/>
      <w:bookmarkStart w:id="9" w:name="_Toc336272514"/>
      <w:bookmarkStart w:id="10" w:name="_Toc336337050"/>
      <w:r w:rsidRPr="0088008C">
        <w:rPr>
          <w:rFonts w:asciiTheme="minorHAnsi" w:eastAsiaTheme="minorHAnsi" w:hAnsiTheme="minorHAnsi" w:hint="eastAsia"/>
        </w:rPr>
        <w:lastRenderedPageBreak/>
        <w:t>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계획서에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관하여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050E89C" w14:textId="766763F5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성공적인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위한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환경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책임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절차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일정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등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="007E4A44" w:rsidRPr="0088008C">
        <w:rPr>
          <w:rFonts w:asciiTheme="minorHAnsi" w:eastAsiaTheme="minorHAnsi" w:hAnsiTheme="minorHAnsi" w:hint="eastAsia"/>
          <w:sz w:val="20"/>
        </w:rPr>
        <w:t>BoB</w:t>
      </w:r>
      <w:proofErr w:type="spellEnd"/>
      <w:r w:rsidR="007E4A44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AE62E0" w:rsidRPr="0088008C">
        <w:rPr>
          <w:rFonts w:asciiTheme="minorHAnsi" w:eastAsiaTheme="minorHAnsi" w:hAnsiTheme="minorHAnsi"/>
          <w:sz w:val="20"/>
        </w:rPr>
        <w:t>9</w:t>
      </w:r>
      <w:r w:rsidR="00BC4396">
        <w:rPr>
          <w:rFonts w:asciiTheme="minorHAnsi" w:eastAsiaTheme="minorHAnsi" w:hAnsiTheme="minorHAnsi" w:hint="eastAsia"/>
          <w:sz w:val="20"/>
        </w:rPr>
        <w:t xml:space="preserve">기 </w:t>
      </w:r>
      <w:r w:rsidR="00AE62E0" w:rsidRPr="0088008C">
        <w:rPr>
          <w:rFonts w:asciiTheme="minorHAnsi" w:eastAsiaTheme="minorHAnsi" w:hAnsiTheme="minorHAnsi" w:hint="eastAsia"/>
          <w:sz w:val="20"/>
        </w:rPr>
        <w:t>B</w:t>
      </w:r>
      <w:r w:rsidR="00AE62E0" w:rsidRPr="0088008C">
        <w:rPr>
          <w:rFonts w:asciiTheme="minorHAnsi" w:eastAsiaTheme="minorHAnsi" w:hAnsiTheme="minorHAnsi"/>
          <w:sz w:val="20"/>
        </w:rPr>
        <w:t>lack Moon</w:t>
      </w:r>
      <w:r w:rsidR="007E4A44" w:rsidRPr="0088008C">
        <w:rPr>
          <w:rFonts w:asciiTheme="minorHAnsi" w:eastAsiaTheme="minorHAnsi" w:hAnsiTheme="minorHAnsi" w:hint="eastAsia"/>
          <w:sz w:val="20"/>
        </w:rPr>
        <w:t>팀</w:t>
      </w:r>
      <w:r w:rsidR="0041676F" w:rsidRPr="0088008C">
        <w:rPr>
          <w:rFonts w:asciiTheme="minorHAnsi" w:eastAsiaTheme="minorHAnsi" w:hAnsiTheme="minorHAnsi" w:hint="eastAsia"/>
          <w:sz w:val="20"/>
        </w:rPr>
        <w:t>(이하 프로젝트팀)</w:t>
      </w:r>
      <w:r w:rsidR="007E4A44" w:rsidRPr="0088008C">
        <w:rPr>
          <w:rFonts w:asciiTheme="minorHAnsi" w:eastAsiaTheme="minorHAnsi" w:hAnsiTheme="minorHAnsi" w:hint="eastAsia"/>
          <w:sz w:val="20"/>
        </w:rPr>
        <w:t xml:space="preserve">이 </w:t>
      </w:r>
      <w:r w:rsidRPr="0088008C">
        <w:rPr>
          <w:rFonts w:asciiTheme="minorHAnsi" w:eastAsiaTheme="minorHAnsi" w:hAnsiTheme="minorHAnsi" w:hint="eastAsia"/>
          <w:sz w:val="20"/>
        </w:rPr>
        <w:t>임무를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정확히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인식하고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Pr="0088008C">
        <w:rPr>
          <w:rFonts w:asciiTheme="minorHAnsi" w:eastAsiaTheme="minorHAnsi" w:hAnsiTheme="minorHAnsi" w:hint="eastAsia"/>
          <w:sz w:val="20"/>
        </w:rPr>
        <w:t>수행토록</w:t>
      </w:r>
      <w:proofErr w:type="spellEnd"/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하기위한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문서이다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7AF86EE0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27C28F26" w14:textId="21915685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언급된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사항은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="0041676F" w:rsidRPr="0088008C">
        <w:rPr>
          <w:rFonts w:asciiTheme="minorHAnsi" w:eastAsiaTheme="minorHAnsi" w:hAnsiTheme="minorHAnsi" w:hint="eastAsia"/>
          <w:sz w:val="20"/>
        </w:rPr>
        <w:t>BoB</w:t>
      </w:r>
      <w:proofErr w:type="spellEnd"/>
      <w:r w:rsidR="0041676F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88008C" w:rsidRPr="0088008C">
        <w:rPr>
          <w:rFonts w:asciiTheme="minorHAnsi" w:eastAsiaTheme="minorHAnsi" w:hAnsiTheme="minorHAnsi"/>
          <w:sz w:val="20"/>
        </w:rPr>
        <w:t>9</w:t>
      </w:r>
      <w:r w:rsidR="0041676F" w:rsidRPr="0088008C">
        <w:rPr>
          <w:rFonts w:asciiTheme="minorHAnsi" w:eastAsiaTheme="minorHAnsi" w:hAnsiTheme="minorHAnsi"/>
          <w:sz w:val="20"/>
        </w:rPr>
        <w:t>기</w:t>
      </w:r>
      <w:r w:rsidR="0041676F" w:rsidRPr="0088008C">
        <w:rPr>
          <w:rFonts w:asciiTheme="minorHAnsi" w:eastAsiaTheme="minorHAnsi" w:hAnsiTheme="minorHAnsi" w:hint="eastAsia"/>
          <w:sz w:val="20"/>
        </w:rPr>
        <w:t xml:space="preserve"> PMO팀(이하 PMO)에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납품될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제품의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품질을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위하여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>프로젝트팀</w:t>
      </w:r>
      <w:r w:rsidRPr="0088008C">
        <w:rPr>
          <w:rFonts w:asciiTheme="minorHAnsi" w:eastAsiaTheme="minorHAnsi" w:hAnsiTheme="minorHAnsi" w:hint="eastAsia"/>
          <w:sz w:val="20"/>
        </w:rPr>
        <w:t>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의하여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준수될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것이다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6DFA5D60" w14:textId="77777777" w:rsidR="0041676F" w:rsidRPr="0088008C" w:rsidRDefault="0041676F">
      <w:pPr>
        <w:ind w:left="720"/>
        <w:rPr>
          <w:rFonts w:asciiTheme="minorHAnsi" w:eastAsiaTheme="minorHAnsi" w:hAnsiTheme="minorHAnsi"/>
          <w:sz w:val="20"/>
        </w:rPr>
      </w:pPr>
    </w:p>
    <w:p w14:paraId="38DD0B09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관련된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정보는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명시되어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있으며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 xml:space="preserve">이후 </w:t>
      </w:r>
      <w:r w:rsidR="0041676F" w:rsidRPr="0088008C">
        <w:rPr>
          <w:rFonts w:asciiTheme="minorHAnsi" w:eastAsiaTheme="minorHAnsi" w:hAnsiTheme="minorHAnsi" w:hint="eastAsia"/>
          <w:sz w:val="20"/>
        </w:rPr>
        <w:t>프로젝트팀과 PMO</w:t>
      </w:r>
      <w:r w:rsidRPr="0088008C">
        <w:rPr>
          <w:rFonts w:asciiTheme="minorHAnsi" w:eastAsiaTheme="minorHAnsi" w:hAnsiTheme="minorHAnsi" w:hint="eastAsia"/>
          <w:sz w:val="20"/>
        </w:rPr>
        <w:t>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기준으로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이용된다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  <w:r w:rsidRPr="0088008C">
        <w:rPr>
          <w:rFonts w:asciiTheme="minorHAnsi" w:eastAsiaTheme="minorHAnsi" w:hAnsiTheme="minorHAnsi" w:hint="eastAsia"/>
          <w:sz w:val="20"/>
        </w:rPr>
        <w:t>즉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활동은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언급된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한정되므로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범위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혹은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일정에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관한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변경사항은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상호간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통해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이야기되어야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12FD2620" w14:textId="77777777" w:rsidR="009A66F7" w:rsidRPr="0088008C" w:rsidRDefault="009A66F7">
      <w:pPr>
        <w:ind w:left="720"/>
        <w:rPr>
          <w:rFonts w:asciiTheme="minorHAnsi" w:eastAsiaTheme="minorHAnsi" w:hAnsiTheme="minorHAnsi"/>
          <w:sz w:val="22"/>
        </w:rPr>
      </w:pPr>
    </w:p>
    <w:p w14:paraId="14AC428A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내용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요구될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경우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요구는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상호간에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검토되며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팀은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가능한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빠른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시간내에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변경사항을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반영한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개정본을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>PMO</w:t>
      </w:r>
      <w:r w:rsidRPr="0088008C">
        <w:rPr>
          <w:rFonts w:asciiTheme="minorHAnsi" w:eastAsiaTheme="minorHAnsi" w:hAnsiTheme="minorHAnsi" w:hint="eastAsia"/>
          <w:sz w:val="20"/>
        </w:rPr>
        <w:t>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제출할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것이다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 xml:space="preserve">PMO는 </w:t>
      </w:r>
      <w:r w:rsidRPr="0088008C">
        <w:rPr>
          <w:rFonts w:asciiTheme="minorHAnsi" w:eastAsiaTheme="minorHAnsi" w:hAnsiTheme="minorHAnsi" w:hint="eastAsia"/>
          <w:sz w:val="20"/>
        </w:rPr>
        <w:t>개정본을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hint="eastAsia"/>
          <w:sz w:val="20"/>
        </w:rPr>
        <w:t>검토</w:t>
      </w:r>
      <w:r w:rsidRPr="0088008C">
        <w:rPr>
          <w:rFonts w:asciiTheme="minorHAnsi" w:eastAsiaTheme="minorHAnsi" w:hAnsiTheme="minorHAnsi"/>
          <w:sz w:val="20"/>
        </w:rPr>
        <w:t>,</w:t>
      </w:r>
      <w:r w:rsidRPr="0088008C">
        <w:rPr>
          <w:rFonts w:asciiTheme="minorHAnsi" w:eastAsiaTheme="minorHAnsi" w:hAnsiTheme="minorHAnsi" w:hint="eastAsia"/>
          <w:sz w:val="20"/>
        </w:rPr>
        <w:t>인수함으로써</w:t>
      </w:r>
      <w:proofErr w:type="gramEnd"/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현황을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파악</w:t>
      </w:r>
      <w:r w:rsidRPr="0088008C">
        <w:rPr>
          <w:rFonts w:asciiTheme="minorHAnsi" w:eastAsiaTheme="minorHAnsi" w:hAnsiTheme="minorHAnsi"/>
          <w:sz w:val="20"/>
        </w:rPr>
        <w:t>,</w:t>
      </w:r>
      <w:r w:rsidRPr="0088008C">
        <w:rPr>
          <w:rFonts w:asciiTheme="minorHAnsi" w:eastAsiaTheme="minorHAnsi" w:hAnsiTheme="minorHAnsi" w:hint="eastAsia"/>
          <w:sz w:val="20"/>
        </w:rPr>
        <w:t>유지하도록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하여야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2F81625A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11A6F5B5" w14:textId="77777777" w:rsidR="009A66F7" w:rsidRPr="0088008C" w:rsidRDefault="009A66F7">
      <w:pPr>
        <w:pStyle w:val="10"/>
        <w:rPr>
          <w:rFonts w:asciiTheme="minorHAnsi" w:eastAsiaTheme="minorHAnsi" w:hAnsiTheme="minorHAnsi"/>
          <w:sz w:val="20"/>
        </w:rPr>
      </w:pPr>
    </w:p>
    <w:p w14:paraId="4D2CE084" w14:textId="77777777" w:rsidR="009A66F7" w:rsidRPr="0088008C" w:rsidRDefault="009A66F7">
      <w:pPr>
        <w:ind w:left="720"/>
        <w:rPr>
          <w:rFonts w:asciiTheme="minorHAnsi" w:eastAsiaTheme="minorHAnsi" w:hAnsiTheme="minorHAnsi"/>
          <w:sz w:val="22"/>
        </w:rPr>
      </w:pPr>
    </w:p>
    <w:p w14:paraId="4DAE17E5" w14:textId="77777777" w:rsidR="009A66F7" w:rsidRPr="0088008C" w:rsidRDefault="009A66F7">
      <w:pPr>
        <w:pStyle w:val="10"/>
        <w:rPr>
          <w:rFonts w:asciiTheme="minorHAnsi" w:eastAsiaTheme="minorHAnsi" w:hAnsiTheme="minorHAnsi"/>
          <w:sz w:val="22"/>
        </w:rPr>
      </w:pPr>
    </w:p>
    <w:p w14:paraId="2B5FDA02" w14:textId="2D3D6F60" w:rsidR="00922714" w:rsidRPr="00042CB6" w:rsidRDefault="00D83B7A" w:rsidP="00D80E15">
      <w:pPr>
        <w:pStyle w:val="1"/>
        <w:ind w:left="720" w:hanging="720"/>
        <w:rPr>
          <w:rFonts w:asciiTheme="minorHAnsi" w:eastAsiaTheme="minorHAnsi" w:hAnsiTheme="minorHAnsi"/>
        </w:rPr>
      </w:pPr>
      <w:bookmarkStart w:id="11" w:name="_Toc365983803"/>
      <w:bookmarkStart w:id="12" w:name="_Toc354405687"/>
      <w:bookmarkStart w:id="13" w:name="_Toc354568088"/>
      <w:bookmarkStart w:id="14" w:name="_Toc355171805"/>
      <w:bookmarkStart w:id="15" w:name="_Toc356121700"/>
      <w:bookmarkStart w:id="16" w:name="_Toc356308958"/>
      <w:bookmarkStart w:id="17" w:name="_Toc358175669"/>
      <w:bookmarkStart w:id="18" w:name="_Toc360278918"/>
      <w:bookmarkStart w:id="19" w:name="_Toc78774787"/>
      <w:r w:rsidRPr="00042CB6">
        <w:rPr>
          <w:rFonts w:asciiTheme="minorHAnsi" w:eastAsiaTheme="minorHAnsi" w:hAnsiTheme="minorHAnsi" w:hint="eastAsia"/>
        </w:rPr>
        <w:lastRenderedPageBreak/>
        <w:t>프로젝트 개요</w:t>
      </w:r>
      <w:bookmarkEnd w:id="11"/>
    </w:p>
    <w:p w14:paraId="173B4862" w14:textId="77777777" w:rsidR="00922714" w:rsidRPr="0088008C" w:rsidRDefault="00922714" w:rsidP="00922714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프로젝트 목적</w:t>
      </w:r>
    </w:p>
    <w:p w14:paraId="4A60C5C6" w14:textId="01766C83" w:rsidR="00995EC4" w:rsidRPr="0088008C" w:rsidRDefault="00995EC4" w:rsidP="00995EC4">
      <w:pPr>
        <w:widowControl/>
        <w:wordWrap/>
        <w:adjustRightInd/>
        <w:spacing w:line="240" w:lineRule="auto"/>
        <w:ind w:left="720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보안을 배우기 시작한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보안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입문자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 혹은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BoB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 교육생의 학습에 도움이 되는 </w:t>
      </w:r>
      <w:r w:rsidR="000E6F6A"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트레이닝 기능과 한글화된 매뉴얼이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구성된 리눅스를 배포하여 정보보안과 리눅스에 대한 진입장벽을 낮추고 좀 더 쉽게 학습할 수 있는 환경을 제공한다</w:t>
      </w:r>
    </w:p>
    <w:p w14:paraId="53543C5F" w14:textId="62325574" w:rsidR="00E2261A" w:rsidRPr="00C14877" w:rsidRDefault="009A66F7" w:rsidP="00E2261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프로젝트</w:t>
      </w:r>
      <w:r w:rsidR="00D83B7A" w:rsidRPr="0088008C">
        <w:rPr>
          <w:rFonts w:asciiTheme="minorHAnsi" w:eastAsiaTheme="minorHAnsi" w:hAnsiTheme="minorHAnsi" w:hint="eastAsia"/>
        </w:rPr>
        <w:t xml:space="preserve"> 주요내용</w:t>
      </w:r>
      <w:bookmarkEnd w:id="8"/>
      <w:bookmarkEnd w:id="9"/>
      <w:bookmarkEnd w:id="10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39B80D0" w14:textId="12235310" w:rsidR="00D80E15" w:rsidRPr="00D80E15" w:rsidRDefault="00D80E15" w:rsidP="00D80E15">
      <w:pPr>
        <w:widowControl/>
        <w:wordWrap/>
        <w:adjustRightInd/>
        <w:spacing w:line="240" w:lineRule="auto"/>
        <w:ind w:left="720"/>
        <w:textAlignment w:val="auto"/>
        <w:rPr>
          <w:rFonts w:asciiTheme="minorHAnsi" w:eastAsiaTheme="minorHAnsi" w:hAnsiTheme="minorHAnsi" w:cs="굴림"/>
          <w:szCs w:val="24"/>
        </w:rPr>
      </w:pP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1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. 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리눅스의 기본적인 명령어나 기능들에 대한 실습을 통한 트레이닝 제공</w:t>
      </w:r>
    </w:p>
    <w:p w14:paraId="70E45747" w14:textId="770ED6A7" w:rsidR="0060763B" w:rsidRDefault="00E55685" w:rsidP="006A550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/>
          <w:color w:val="000000"/>
          <w:sz w:val="20"/>
        </w:rPr>
      </w:pPr>
      <w:r>
        <w:rPr>
          <w:rFonts w:asciiTheme="minorHAnsi" w:eastAsiaTheme="minorHAnsi" w:hAnsiTheme="minorHAnsi"/>
          <w:color w:val="000000"/>
          <w:sz w:val="20"/>
        </w:rPr>
        <w:t xml:space="preserve">  </w:t>
      </w:r>
      <w:r w:rsidR="00D80E15">
        <w:rPr>
          <w:rFonts w:asciiTheme="minorHAnsi" w:eastAsiaTheme="minorHAnsi" w:hAnsiTheme="minorHAnsi"/>
          <w:color w:val="000000"/>
          <w:sz w:val="20"/>
        </w:rPr>
        <w:t>1)</w:t>
      </w:r>
      <w:r w:rsidR="0060763B" w:rsidRPr="0088008C">
        <w:rPr>
          <w:rFonts w:asciiTheme="minorHAnsi" w:eastAsiaTheme="minorHAnsi" w:hAnsiTheme="minorHAnsi"/>
          <w:color w:val="000000"/>
          <w:sz w:val="20"/>
        </w:rPr>
        <w:t xml:space="preserve"> </w:t>
      </w:r>
      <w:r w:rsidR="00BC4396">
        <w:rPr>
          <w:rFonts w:asciiTheme="minorHAnsi" w:eastAsiaTheme="minorHAnsi" w:hAnsiTheme="minorHAnsi"/>
          <w:color w:val="000000"/>
          <w:sz w:val="20"/>
        </w:rPr>
        <w:t xml:space="preserve"> </w:t>
      </w:r>
      <w:r w:rsidR="00D80E15">
        <w:rPr>
          <w:rFonts w:asciiTheme="minorHAnsi" w:eastAsiaTheme="minorHAnsi" w:hAnsiTheme="minorHAnsi" w:hint="eastAsia"/>
          <w:color w:val="000000"/>
          <w:sz w:val="20"/>
        </w:rPr>
        <w:t>트레이닝 커리큘럼을 따라가며 리눅스와 보안 패키지 사용법을 익힐 수 있게 함</w:t>
      </w:r>
    </w:p>
    <w:p w14:paraId="7E046CB8" w14:textId="6C4AFBE8" w:rsidR="000E6F6A" w:rsidRPr="00D80E15" w:rsidRDefault="00E55685" w:rsidP="00473AAD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/>
          <w:color w:val="000000"/>
          <w:sz w:val="20"/>
        </w:rPr>
        <w:t xml:space="preserve">  </w:t>
      </w:r>
      <w:r w:rsidR="00D80E15">
        <w:rPr>
          <w:rFonts w:asciiTheme="minorHAnsi" w:eastAsiaTheme="minorHAnsi" w:hAnsiTheme="minorHAnsi"/>
          <w:color w:val="000000"/>
          <w:sz w:val="20"/>
        </w:rPr>
        <w:t xml:space="preserve">2) </w:t>
      </w:r>
      <w:r w:rsidR="00D80E15">
        <w:rPr>
          <w:rFonts w:asciiTheme="minorHAnsi" w:eastAsiaTheme="minorHAnsi" w:hAnsiTheme="minorHAnsi" w:hint="eastAsia"/>
          <w:color w:val="000000"/>
          <w:sz w:val="20"/>
        </w:rPr>
        <w:t xml:space="preserve"> </w:t>
      </w:r>
      <w:r w:rsidR="00473AAD">
        <w:rPr>
          <w:rFonts w:asciiTheme="minorHAnsi" w:eastAsiaTheme="minorHAnsi" w:hAnsiTheme="minorHAnsi" w:hint="eastAsia"/>
          <w:color w:val="000000"/>
          <w:sz w:val="20"/>
        </w:rPr>
        <w:t>G</w:t>
      </w:r>
      <w:r w:rsidR="00473AAD">
        <w:rPr>
          <w:rFonts w:asciiTheme="minorHAnsi" w:eastAsiaTheme="minorHAnsi" w:hAnsiTheme="minorHAnsi"/>
          <w:color w:val="000000"/>
          <w:sz w:val="20"/>
        </w:rPr>
        <w:t xml:space="preserve">UI </w:t>
      </w:r>
      <w:r w:rsidR="00473AAD">
        <w:rPr>
          <w:rFonts w:asciiTheme="minorHAnsi" w:eastAsiaTheme="minorHAnsi" w:hAnsiTheme="minorHAnsi" w:hint="eastAsia"/>
          <w:color w:val="000000"/>
          <w:sz w:val="20"/>
        </w:rPr>
        <w:t>환경과 한글로 이루어진 트레이닝 기능으로 쉽게 학습 가능</w:t>
      </w:r>
      <w:r w:rsidR="000E6F6A">
        <w:rPr>
          <w:rFonts w:asciiTheme="minorHAnsi" w:eastAsiaTheme="minorHAnsi" w:hAnsiTheme="minorHAnsi"/>
          <w:color w:val="000000"/>
          <w:sz w:val="20"/>
        </w:rPr>
        <w:t xml:space="preserve"> </w:t>
      </w:r>
    </w:p>
    <w:p w14:paraId="0204A491" w14:textId="723D900F" w:rsidR="0060763B" w:rsidRDefault="00E5568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 </w:t>
      </w:r>
      <w:r w:rsidR="00D80E15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>3)</w:t>
      </w:r>
      <w:r w:rsidR="006A550B"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 w:rsidR="00473AAD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 w:rsidR="00D80E15">
        <w:rPr>
          <w:rFonts w:asciiTheme="minorHAnsi" w:eastAsiaTheme="minorHAnsi" w:hAnsiTheme="minorHAnsi" w:cs="굴림" w:hint="eastAsia"/>
          <w:color w:val="000000"/>
          <w:sz w:val="20"/>
        </w:rPr>
        <w:t xml:space="preserve">기본 </w:t>
      </w:r>
      <w:proofErr w:type="gramStart"/>
      <w:r w:rsidR="00D80E15">
        <w:rPr>
          <w:rFonts w:asciiTheme="minorHAnsi" w:eastAsiaTheme="minorHAnsi" w:hAnsiTheme="minorHAnsi" w:cs="굴림" w:hint="eastAsia"/>
          <w:color w:val="000000"/>
          <w:sz w:val="20"/>
        </w:rPr>
        <w:t xml:space="preserve">학습 </w:t>
      </w:r>
      <w:r w:rsidR="00473AAD">
        <w:rPr>
          <w:rFonts w:asciiTheme="minorHAnsi" w:eastAsiaTheme="minorHAnsi" w:hAnsiTheme="minorHAnsi" w:cs="굴림"/>
          <w:color w:val="000000"/>
          <w:sz w:val="20"/>
        </w:rPr>
        <w:t>/</w:t>
      </w:r>
      <w:proofErr w:type="gramEnd"/>
      <w:r w:rsidR="00473AAD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="00473AAD">
        <w:rPr>
          <w:rFonts w:asciiTheme="minorHAnsi" w:eastAsiaTheme="minorHAnsi" w:hAnsiTheme="minorHAnsi" w:cs="굴림" w:hint="eastAsia"/>
          <w:color w:val="000000"/>
          <w:sz w:val="20"/>
        </w:rPr>
        <w:t>분야 별</w:t>
      </w:r>
      <w:r w:rsidR="00D80E15">
        <w:rPr>
          <w:rFonts w:asciiTheme="minorHAnsi" w:eastAsiaTheme="minorHAnsi" w:hAnsiTheme="minorHAnsi" w:cs="굴림" w:hint="eastAsia"/>
          <w:color w:val="000000"/>
          <w:sz w:val="20"/>
        </w:rPr>
        <w:t xml:space="preserve"> 학습으로 나누어</w:t>
      </w:r>
      <w:r w:rsidR="00D80E15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="00D80E15">
        <w:rPr>
          <w:rFonts w:asciiTheme="minorHAnsi" w:eastAsiaTheme="minorHAnsi" w:hAnsiTheme="minorHAnsi" w:cs="굴림" w:hint="eastAsia"/>
          <w:color w:val="000000"/>
          <w:sz w:val="20"/>
        </w:rPr>
        <w:t>짐</w:t>
      </w:r>
    </w:p>
    <w:p w14:paraId="29339E10" w14:textId="0C543969" w:rsidR="00D80E15" w:rsidRDefault="00D80E1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 w:hint="eastAsia"/>
          <w:color w:val="000000"/>
          <w:sz w:val="20"/>
        </w:rPr>
      </w:pPr>
      <w:r>
        <w:rPr>
          <w:rFonts w:asciiTheme="minorHAnsi" w:eastAsiaTheme="minorHAnsi" w:hAnsiTheme="minorHAnsi" w:cs="굴림"/>
          <w:color w:val="000000"/>
          <w:sz w:val="20"/>
        </w:rPr>
        <w:t xml:space="preserve">  </w:t>
      </w:r>
      <w:r w:rsidR="00E55685">
        <w:rPr>
          <w:rFonts w:asciiTheme="minorHAnsi" w:eastAsiaTheme="minorHAnsi" w:hAnsiTheme="minorHAnsi" w:cs="굴림"/>
          <w:color w:val="000000"/>
          <w:sz w:val="20"/>
        </w:rPr>
        <w:t xml:space="preserve">  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  -  </w:t>
      </w: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기본 </w:t>
      </w:r>
      <w:proofErr w:type="gramStart"/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학습 </w:t>
      </w:r>
      <w:r>
        <w:rPr>
          <w:rFonts w:asciiTheme="minorHAnsi" w:eastAsiaTheme="minorHAnsi" w:hAnsiTheme="minorHAnsi" w:cs="굴림"/>
          <w:color w:val="000000"/>
          <w:sz w:val="20"/>
        </w:rPr>
        <w:t>:</w:t>
      </w:r>
      <w:proofErr w:type="gramEnd"/>
      <w:r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sz w:val="20"/>
        </w:rPr>
        <w:t>리눅스 기초 명령어 및 시스템에 대한 간단한 이해</w:t>
      </w:r>
    </w:p>
    <w:p w14:paraId="114D0D5C" w14:textId="5DAAFA98" w:rsidR="00D80E15" w:rsidRDefault="00D80E1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  </w:t>
      </w:r>
      <w:r w:rsidR="00E55685">
        <w:rPr>
          <w:rFonts w:asciiTheme="minorHAnsi" w:eastAsiaTheme="minorHAnsi" w:hAnsiTheme="minorHAnsi" w:cs="굴림"/>
          <w:color w:val="000000"/>
          <w:sz w:val="20"/>
        </w:rPr>
        <w:t xml:space="preserve">  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-  </w:t>
      </w:r>
      <w:r w:rsidR="00473AAD">
        <w:rPr>
          <w:rFonts w:asciiTheme="minorHAnsi" w:eastAsiaTheme="minorHAnsi" w:hAnsiTheme="minorHAnsi" w:cs="굴림" w:hint="eastAsia"/>
          <w:color w:val="000000"/>
          <w:sz w:val="20"/>
        </w:rPr>
        <w:t>분야 별</w:t>
      </w: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proofErr w:type="gramStart"/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학습 </w:t>
      </w:r>
      <w:r>
        <w:rPr>
          <w:rFonts w:asciiTheme="minorHAnsi" w:eastAsiaTheme="minorHAnsi" w:hAnsiTheme="minorHAnsi" w:cs="굴림"/>
          <w:color w:val="000000"/>
          <w:sz w:val="20"/>
        </w:rPr>
        <w:t>:</w:t>
      </w:r>
      <w:proofErr w:type="gramEnd"/>
      <w:r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특정 보안 분야에 대한 </w:t>
      </w:r>
      <w:r w:rsidR="00E55685">
        <w:rPr>
          <w:rFonts w:asciiTheme="minorHAnsi" w:eastAsiaTheme="minorHAnsi" w:hAnsiTheme="minorHAnsi" w:cs="굴림" w:hint="eastAsia"/>
          <w:color w:val="000000"/>
          <w:sz w:val="20"/>
        </w:rPr>
        <w:t>학습 및 실습 수행</w:t>
      </w:r>
    </w:p>
    <w:p w14:paraId="4A2B96FA" w14:textId="2A60190D" w:rsidR="00473AAD" w:rsidRDefault="00473AAD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4)  </w:t>
      </w:r>
      <w:r>
        <w:rPr>
          <w:rFonts w:asciiTheme="minorHAnsi" w:eastAsiaTheme="minorHAnsi" w:hAnsiTheme="minorHAnsi" w:cs="굴림" w:hint="eastAsia"/>
          <w:color w:val="000000"/>
          <w:sz w:val="20"/>
        </w:rPr>
        <w:t>기본 학습은 터미널을 통해 명령어와 기능들을 익히는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sz w:val="20"/>
        </w:rPr>
        <w:t>방식으로 진행</w:t>
      </w:r>
    </w:p>
    <w:p w14:paraId="43ADC491" w14:textId="0AC883C6" w:rsidR="00473AAD" w:rsidRDefault="00473AAD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 w:hint="eastAsia"/>
          <w:color w:val="000000"/>
          <w:sz w:val="20"/>
        </w:rPr>
      </w:pP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     -  C </w:t>
      </w:r>
      <w:r>
        <w:rPr>
          <w:rFonts w:asciiTheme="minorHAnsi" w:eastAsiaTheme="minorHAnsi" w:hAnsiTheme="minorHAnsi" w:cs="굴림" w:hint="eastAsia"/>
          <w:color w:val="000000"/>
          <w:sz w:val="20"/>
        </w:rPr>
        <w:t>언어로 프로그래밍 예정</w:t>
      </w:r>
    </w:p>
    <w:p w14:paraId="0729EE00" w14:textId="11BBC050" w:rsidR="0060763B" w:rsidRDefault="00E55685" w:rsidP="00473AAD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 w:cs="굴림"/>
          <w:color w:val="000000"/>
          <w:sz w:val="20"/>
        </w:rPr>
        <w:t xml:space="preserve">  </w:t>
      </w:r>
      <w:r w:rsidR="00473AAD">
        <w:rPr>
          <w:rFonts w:asciiTheme="minorHAnsi" w:eastAsiaTheme="minorHAnsi" w:hAnsiTheme="minorHAnsi" w:cs="굴림"/>
          <w:color w:val="000000"/>
          <w:sz w:val="20"/>
        </w:rPr>
        <w:t>5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) </w:t>
      </w: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r w:rsidR="00473AAD">
        <w:rPr>
          <w:rFonts w:asciiTheme="minorHAnsi" w:eastAsiaTheme="minorHAnsi" w:hAnsiTheme="minorHAnsi" w:cs="굴림" w:hint="eastAsia"/>
          <w:color w:val="000000"/>
          <w:sz w:val="20"/>
        </w:rPr>
        <w:t>분야 별 학습에서는 네트워크</w:t>
      </w:r>
      <w:r w:rsidR="00473AAD">
        <w:rPr>
          <w:rFonts w:asciiTheme="minorHAnsi" w:eastAsiaTheme="minorHAnsi" w:hAnsiTheme="minorHAnsi" w:cs="굴림"/>
          <w:color w:val="000000"/>
          <w:sz w:val="20"/>
        </w:rPr>
        <w:t xml:space="preserve">, </w:t>
      </w:r>
      <w:proofErr w:type="spellStart"/>
      <w:r w:rsidR="00473AAD">
        <w:rPr>
          <w:rFonts w:asciiTheme="minorHAnsi" w:eastAsiaTheme="minorHAnsi" w:hAnsiTheme="minorHAnsi" w:cs="굴림" w:hint="eastAsia"/>
          <w:color w:val="000000"/>
          <w:sz w:val="20"/>
        </w:rPr>
        <w:t>리버싱</w:t>
      </w:r>
      <w:proofErr w:type="spellEnd"/>
      <w:r w:rsidR="00473AAD">
        <w:rPr>
          <w:rFonts w:asciiTheme="minorHAnsi" w:eastAsiaTheme="minorHAnsi" w:hAnsiTheme="minorHAnsi" w:cs="굴림" w:hint="eastAsia"/>
          <w:color w:val="000000"/>
          <w:sz w:val="20"/>
        </w:rPr>
        <w:t>,</w:t>
      </w:r>
      <w:r w:rsidR="00473AAD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="00473AAD">
        <w:rPr>
          <w:rFonts w:asciiTheme="minorHAnsi" w:eastAsiaTheme="minorHAnsi" w:hAnsiTheme="minorHAnsi" w:cs="굴림" w:hint="eastAsia"/>
          <w:color w:val="000000"/>
          <w:sz w:val="20"/>
        </w:rPr>
        <w:t>포렌식에 우선순위를 두고 커리큘럼 구성</w:t>
      </w:r>
    </w:p>
    <w:p w14:paraId="5340B71E" w14:textId="77777777" w:rsidR="00473AAD" w:rsidRDefault="00473AAD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</w:p>
    <w:p w14:paraId="11965D0F" w14:textId="237ED1BB" w:rsidR="00D80E15" w:rsidRDefault="00D80E1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2.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다양한 기능에 대한 매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뉴얼을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한글화하여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제공함</w:t>
      </w:r>
    </w:p>
    <w:p w14:paraId="197C2777" w14:textId="29303404" w:rsidR="00E55685" w:rsidRDefault="00E5568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 1) 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트레이닝 기능에서 사용하는 명령어와 패키지의 매뉴얼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한글화 </w:t>
      </w:r>
    </w:p>
    <w:p w14:paraId="41ABA46B" w14:textId="07B0960D" w:rsidR="00E55685" w:rsidRDefault="00E5568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2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) 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이외에도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중요 기능과 패키지 위주로 매뉴얼 한글화</w:t>
      </w:r>
    </w:p>
    <w:p w14:paraId="7196EF84" w14:textId="1FEB494E" w:rsidR="00473AAD" w:rsidRDefault="00473AAD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3)  man </w:t>
      </w:r>
      <w:proofErr w:type="gramStart"/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명령어 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>/</w:t>
      </w:r>
      <w:proofErr w:type="gramEnd"/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HTML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로 학습 환경에 따라 탁월한 것을 선택</w:t>
      </w:r>
    </w:p>
    <w:p w14:paraId="5A511079" w14:textId="7CDF89DF" w:rsidR="009A66F7" w:rsidRPr="0088008C" w:rsidRDefault="009A66F7" w:rsidP="0011755B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2"/>
        </w:rPr>
      </w:pPr>
    </w:p>
    <w:p w14:paraId="201B2D85" w14:textId="77AAF7CB" w:rsidR="006A550B" w:rsidRPr="00C14877" w:rsidRDefault="00D83B7A" w:rsidP="0060763B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 xml:space="preserve">프로젝트 </w:t>
      </w:r>
      <w:r w:rsidR="00E2261A" w:rsidRPr="0088008C">
        <w:rPr>
          <w:rFonts w:asciiTheme="minorHAnsi" w:eastAsiaTheme="minorHAnsi" w:hAnsiTheme="minorHAnsi" w:hint="eastAsia"/>
        </w:rPr>
        <w:t>기대효과</w:t>
      </w:r>
    </w:p>
    <w:p w14:paraId="43C817C4" w14:textId="45375E75" w:rsidR="006A550B" w:rsidRDefault="006A550B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/>
          <w:sz w:val="20"/>
          <w:szCs w:val="16"/>
        </w:rPr>
        <w:t xml:space="preserve">(1) </w:t>
      </w:r>
      <w:r w:rsidR="00995EC4">
        <w:rPr>
          <w:rFonts w:asciiTheme="minorHAnsi" w:eastAsiaTheme="minorHAnsi" w:hAnsiTheme="minorHAnsi" w:hint="eastAsia"/>
          <w:sz w:val="20"/>
          <w:szCs w:val="16"/>
        </w:rPr>
        <w:t>정량적 결과</w:t>
      </w:r>
    </w:p>
    <w:p w14:paraId="782F8CD6" w14:textId="54CA7EDF" w:rsidR="00995EC4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proofErr w:type="spellStart"/>
      <w:r>
        <w:rPr>
          <w:rFonts w:asciiTheme="minorHAnsi" w:eastAsiaTheme="minorHAnsi" w:hAnsiTheme="minorHAnsi" w:hint="eastAsia"/>
          <w:sz w:val="20"/>
          <w:szCs w:val="16"/>
        </w:rPr>
        <w:t>B</w:t>
      </w:r>
      <w:r>
        <w:rPr>
          <w:rFonts w:asciiTheme="minorHAnsi" w:eastAsiaTheme="minorHAnsi" w:hAnsiTheme="minorHAnsi"/>
          <w:sz w:val="20"/>
          <w:szCs w:val="16"/>
        </w:rPr>
        <w:t>oB</w:t>
      </w:r>
      <w:proofErr w:type="spellEnd"/>
      <w:r>
        <w:rPr>
          <w:rFonts w:asciiTheme="minorHAnsi" w:eastAsiaTheme="minorHAnsi" w:hAnsiTheme="minorHAnsi"/>
          <w:sz w:val="20"/>
          <w:szCs w:val="16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6"/>
        </w:rPr>
        <w:t>L</w:t>
      </w:r>
      <w:r>
        <w:rPr>
          <w:rFonts w:asciiTheme="minorHAnsi" w:eastAsiaTheme="minorHAnsi" w:hAnsiTheme="minorHAnsi"/>
          <w:sz w:val="20"/>
          <w:szCs w:val="16"/>
        </w:rPr>
        <w:t>inux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  <w:szCs w:val="16"/>
        </w:rPr>
        <w:t>배포판</w:t>
      </w:r>
      <w:proofErr w:type="spellEnd"/>
      <w:r>
        <w:rPr>
          <w:rFonts w:asciiTheme="minorHAnsi" w:eastAsiaTheme="minorHAnsi" w:hAnsiTheme="minorHAnsi" w:hint="eastAsia"/>
          <w:sz w:val="20"/>
          <w:szCs w:val="16"/>
        </w:rPr>
        <w:t xml:space="preserve"> 파일</w:t>
      </w:r>
    </w:p>
    <w:p w14:paraId="777220CD" w14:textId="255E74B4" w:rsidR="000C4E23" w:rsidRPr="0088008C" w:rsidRDefault="000C4E23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 트레이닝 프로그램</w:t>
      </w:r>
    </w:p>
    <w:p w14:paraId="40C171A6" w14:textId="65787A23" w:rsidR="0060763B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>
        <w:rPr>
          <w:rFonts w:asciiTheme="minorHAnsi" w:eastAsiaTheme="minorHAnsi" w:hAnsiTheme="minorHAnsi" w:hint="eastAsia"/>
          <w:sz w:val="20"/>
          <w:szCs w:val="16"/>
        </w:rPr>
        <w:t>한글화된 매뉴얼</w:t>
      </w:r>
    </w:p>
    <w:p w14:paraId="55AB78FA" w14:textId="493302B0" w:rsidR="00995EC4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 w:rsidR="00BD7FFE">
        <w:rPr>
          <w:rFonts w:asciiTheme="minorHAnsi" w:eastAsiaTheme="minorHAnsi" w:hAnsiTheme="minorHAnsi" w:hint="eastAsia"/>
          <w:sz w:val="20"/>
          <w:szCs w:val="16"/>
        </w:rPr>
        <w:t>프로젝트 진행 과정 및 조사 결과 등 문서화된 산출물</w:t>
      </w:r>
    </w:p>
    <w:p w14:paraId="0678E2C9" w14:textId="3325E760" w:rsidR="00995EC4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자동 </w:t>
      </w:r>
      <w:r>
        <w:rPr>
          <w:rFonts w:asciiTheme="minorHAnsi" w:eastAsiaTheme="minorHAnsi" w:hAnsiTheme="minorHAnsi"/>
          <w:sz w:val="20"/>
          <w:szCs w:val="16"/>
        </w:rPr>
        <w:t xml:space="preserve">AMI(Amazon Machine Image) </w:t>
      </w:r>
      <w:r>
        <w:rPr>
          <w:rFonts w:asciiTheme="minorHAnsi" w:eastAsiaTheme="minorHAnsi" w:hAnsiTheme="minorHAnsi" w:hint="eastAsia"/>
          <w:sz w:val="20"/>
          <w:szCs w:val="16"/>
        </w:rPr>
        <w:t>생성 환경</w:t>
      </w:r>
    </w:p>
    <w:p w14:paraId="25929AA2" w14:textId="77777777" w:rsidR="00995EC4" w:rsidRPr="00BD7FFE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08CE66D3" w14:textId="36D41D5A" w:rsidR="0060763B" w:rsidRPr="0088008C" w:rsidRDefault="006A550B" w:rsidP="00995EC4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/>
          <w:sz w:val="20"/>
          <w:szCs w:val="16"/>
        </w:rPr>
        <w:t xml:space="preserve">(2) </w:t>
      </w:r>
      <w:r w:rsidR="00995EC4">
        <w:rPr>
          <w:rFonts w:asciiTheme="minorHAnsi" w:eastAsiaTheme="minorHAnsi" w:hAnsiTheme="minorHAnsi" w:hint="eastAsia"/>
          <w:sz w:val="20"/>
          <w:szCs w:val="16"/>
        </w:rPr>
        <w:t>정성적 결과</w:t>
      </w:r>
    </w:p>
    <w:p w14:paraId="3E626232" w14:textId="5DD95EB0" w:rsidR="001C41C6" w:rsidRDefault="00995EC4" w:rsidP="008F3DC9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 w:rsidRPr="00995EC4">
        <w:rPr>
          <w:rFonts w:asciiTheme="minorHAnsi" w:eastAsiaTheme="minorHAnsi" w:hAnsiTheme="minorHAnsi" w:hint="eastAsia"/>
          <w:sz w:val="20"/>
          <w:szCs w:val="16"/>
        </w:rPr>
        <w:t xml:space="preserve">보안 교육에 입문하는 </w:t>
      </w:r>
      <w:r w:rsidR="00BD7FFE">
        <w:rPr>
          <w:rFonts w:asciiTheme="minorHAnsi" w:eastAsiaTheme="minorHAnsi" w:hAnsiTheme="minorHAnsi" w:hint="eastAsia"/>
          <w:sz w:val="20"/>
          <w:szCs w:val="16"/>
        </w:rPr>
        <w:t>사용자가</w:t>
      </w:r>
      <w:r w:rsidRPr="00995EC4">
        <w:rPr>
          <w:rFonts w:asciiTheme="minorHAnsi" w:eastAsiaTheme="minorHAnsi" w:hAnsiTheme="minorHAnsi" w:hint="eastAsia"/>
          <w:sz w:val="20"/>
          <w:szCs w:val="16"/>
        </w:rPr>
        <w:t xml:space="preserve"> </w:t>
      </w:r>
      <w:r w:rsidR="00BD7FFE">
        <w:rPr>
          <w:rFonts w:asciiTheme="minorHAnsi" w:eastAsiaTheme="minorHAnsi" w:hAnsiTheme="minorHAnsi" w:hint="eastAsia"/>
          <w:sz w:val="20"/>
          <w:szCs w:val="16"/>
        </w:rPr>
        <w:t>이용하</w:t>
      </w:r>
      <w:r w:rsidRPr="00995EC4">
        <w:rPr>
          <w:rFonts w:asciiTheme="minorHAnsi" w:eastAsiaTheme="minorHAnsi" w:hAnsiTheme="minorHAnsi" w:hint="eastAsia"/>
          <w:sz w:val="20"/>
          <w:szCs w:val="16"/>
        </w:rPr>
        <w:t>기 쉬운 리눅스 배포판을 제작</w:t>
      </w:r>
    </w:p>
    <w:p w14:paraId="048B8C6A" w14:textId="4C8069F4" w:rsidR="00995EC4" w:rsidRPr="000C4E23" w:rsidRDefault="00995EC4" w:rsidP="008F3DC9">
      <w:pPr>
        <w:pStyle w:val="10"/>
        <w:rPr>
          <w:rFonts w:ascii="맑은 고딕" w:eastAsia="맑은 고딕" w:hAnsi="맑은 고딕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리눅스 </w:t>
      </w:r>
      <w:r w:rsidR="000C4E23"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기본 명령어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트레이닝 기능을 제공하여 자연스럽게 리눅스 환경에 익숙해지도록 함</w:t>
      </w:r>
    </w:p>
    <w:p w14:paraId="552538C4" w14:textId="1BD2FB46" w:rsidR="00BD7FFE" w:rsidRPr="000C4E23" w:rsidRDefault="000C4E23" w:rsidP="008F3DC9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 보안 패키지에 대한 트레이닝 기능을 제공하여 다양한 패키지에 대한 숙련이 가능</w:t>
      </w:r>
    </w:p>
    <w:p w14:paraId="5F342F45" w14:textId="28E675CA" w:rsidR="00C14877" w:rsidRDefault="00C14877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5ADE525A" w14:textId="77777777" w:rsidR="00042CB6" w:rsidRPr="0088008C" w:rsidRDefault="00042CB6" w:rsidP="0060763B">
      <w:pPr>
        <w:pStyle w:val="10"/>
        <w:rPr>
          <w:rFonts w:asciiTheme="minorHAnsi" w:eastAsiaTheme="minorHAnsi" w:hAnsiTheme="minorHAnsi" w:hint="eastAsia"/>
          <w:sz w:val="20"/>
          <w:szCs w:val="16"/>
        </w:rPr>
      </w:pPr>
    </w:p>
    <w:p w14:paraId="1008F3D3" w14:textId="77777777" w:rsidR="00D83B7A" w:rsidRPr="0088008C" w:rsidRDefault="00D83B7A" w:rsidP="00D83B7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프로젝트 수행방법</w:t>
      </w:r>
    </w:p>
    <w:p w14:paraId="0D245FE8" w14:textId="1F3719D0" w:rsidR="009042C1" w:rsidRPr="0088008C" w:rsidRDefault="009042C1" w:rsidP="009042C1">
      <w:pPr>
        <w:pStyle w:val="10"/>
        <w:numPr>
          <w:ilvl w:val="0"/>
          <w:numId w:val="5"/>
        </w:numPr>
        <w:ind w:left="851" w:hanging="284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 w:hint="eastAsia"/>
          <w:sz w:val="20"/>
        </w:rPr>
        <w:t>주간</w:t>
      </w:r>
      <w:r w:rsidR="006A550B" w:rsidRPr="0088008C">
        <w:rPr>
          <w:rFonts w:asciiTheme="minorHAnsi" w:eastAsiaTheme="minorHAnsi" w:hAnsiTheme="minorHAnsi"/>
          <w:sz w:val="20"/>
        </w:rPr>
        <w:t xml:space="preserve"> 1</w:t>
      </w:r>
      <w:r w:rsidRPr="0088008C">
        <w:rPr>
          <w:rFonts w:asciiTheme="minorHAnsi" w:eastAsiaTheme="minorHAnsi" w:hAnsiTheme="minorHAnsi" w:cs="바탕" w:hint="eastAsia"/>
          <w:sz w:val="20"/>
        </w:rPr>
        <w:t>회</w:t>
      </w:r>
      <w:r w:rsidR="006A550B" w:rsidRPr="0088008C">
        <w:rPr>
          <w:rFonts w:asciiTheme="minorHAnsi" w:eastAsiaTheme="minorHAnsi" w:hAnsiTheme="minorHAnsi" w:cs="바탕" w:hint="eastAsia"/>
          <w:sz w:val="20"/>
        </w:rPr>
        <w:t xml:space="preserve"> 이상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미팅</w:t>
      </w:r>
    </w:p>
    <w:p w14:paraId="477FFAE8" w14:textId="7B195B00" w:rsidR="009042C1" w:rsidRPr="0088008C" w:rsidRDefault="006A550B" w:rsidP="009042C1">
      <w:pPr>
        <w:pStyle w:val="10"/>
        <w:numPr>
          <w:ilvl w:val="0"/>
          <w:numId w:val="6"/>
        </w:numPr>
        <w:ind w:hanging="116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 xml:space="preserve">코로나 </w:t>
      </w:r>
      <w:r w:rsidRPr="0088008C">
        <w:rPr>
          <w:rFonts w:asciiTheme="minorHAnsi" w:eastAsiaTheme="minorHAnsi" w:hAnsiTheme="minorHAnsi" w:cs="바탕"/>
          <w:sz w:val="20"/>
        </w:rPr>
        <w:t>19</w:t>
      </w:r>
      <w:r w:rsidRPr="0088008C">
        <w:rPr>
          <w:rFonts w:asciiTheme="minorHAnsi" w:eastAsiaTheme="minorHAnsi" w:hAnsiTheme="minorHAnsi" w:cs="바탕" w:hint="eastAsia"/>
          <w:sz w:val="20"/>
        </w:rPr>
        <w:t xml:space="preserve">로 인하여 </w:t>
      </w:r>
      <w:r w:rsidRPr="0088008C">
        <w:rPr>
          <w:rFonts w:asciiTheme="minorHAnsi" w:eastAsiaTheme="minorHAnsi" w:hAnsiTheme="minorHAnsi" w:cs="바탕"/>
          <w:sz w:val="20"/>
        </w:rPr>
        <w:t xml:space="preserve">Google Meet </w:t>
      </w:r>
      <w:r w:rsidRPr="0088008C">
        <w:rPr>
          <w:rFonts w:asciiTheme="minorHAnsi" w:eastAsiaTheme="minorHAnsi" w:hAnsiTheme="minorHAnsi" w:cs="바탕" w:hint="eastAsia"/>
          <w:sz w:val="20"/>
        </w:rPr>
        <w:t>플랫폼을 이용해 온라인으로 진행</w:t>
      </w:r>
    </w:p>
    <w:p w14:paraId="13C975E5" w14:textId="2E4680A8" w:rsidR="009042C1" w:rsidRPr="0088008C" w:rsidRDefault="006A550B" w:rsidP="009042C1">
      <w:pPr>
        <w:pStyle w:val="10"/>
        <w:numPr>
          <w:ilvl w:val="0"/>
          <w:numId w:val="6"/>
        </w:numPr>
        <w:ind w:hanging="116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 w:hint="eastAsia"/>
          <w:sz w:val="20"/>
        </w:rPr>
        <w:t xml:space="preserve"> 필요한 사안에 대해 상시로 회의를 진행</w:t>
      </w:r>
    </w:p>
    <w:p w14:paraId="7435C3D1" w14:textId="2DB857BD" w:rsidR="00C67128" w:rsidRPr="00841EE3" w:rsidRDefault="00C67128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/>
          <w:sz w:val="20"/>
        </w:rPr>
        <w:t>G</w:t>
      </w:r>
      <w:r w:rsidRPr="0088008C">
        <w:rPr>
          <w:rFonts w:asciiTheme="minorHAnsi" w:eastAsiaTheme="minorHAnsi" w:hAnsiTheme="minorHAnsi" w:hint="eastAsia"/>
          <w:sz w:val="20"/>
        </w:rPr>
        <w:t xml:space="preserve">oogle </w:t>
      </w:r>
      <w:r w:rsidR="008023A2">
        <w:rPr>
          <w:rFonts w:asciiTheme="minorHAnsi" w:eastAsiaTheme="minorHAnsi" w:hAnsiTheme="minorHAnsi" w:hint="eastAsia"/>
          <w:sz w:val="20"/>
        </w:rPr>
        <w:t>공유 문서</w:t>
      </w:r>
      <w:r w:rsidRPr="0088008C">
        <w:rPr>
          <w:rFonts w:asciiTheme="minorHAnsi" w:eastAsiaTheme="minorHAnsi" w:hAnsiTheme="minorHAnsi" w:hint="eastAsia"/>
          <w:sz w:val="20"/>
        </w:rPr>
        <w:t xml:space="preserve">를 </w:t>
      </w:r>
      <w:r w:rsidRPr="0088008C">
        <w:rPr>
          <w:rFonts w:asciiTheme="minorHAnsi" w:eastAsiaTheme="minorHAnsi" w:hAnsiTheme="minorHAnsi" w:cs="바탕" w:hint="eastAsia"/>
          <w:sz w:val="20"/>
        </w:rPr>
        <w:t>이용하여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8023A2">
        <w:rPr>
          <w:rFonts w:asciiTheme="minorHAnsi" w:eastAsiaTheme="minorHAnsi" w:hAnsiTheme="minorHAnsi" w:hint="eastAsia"/>
          <w:sz w:val="20"/>
        </w:rPr>
        <w:t xml:space="preserve">보고서 및 </w:t>
      </w:r>
      <w:r w:rsidRPr="0088008C">
        <w:rPr>
          <w:rFonts w:asciiTheme="minorHAnsi" w:eastAsiaTheme="minorHAnsi" w:hAnsiTheme="minorHAnsi" w:cs="바탕" w:hint="eastAsia"/>
          <w:sz w:val="20"/>
        </w:rPr>
        <w:t>업무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진행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상황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조율</w:t>
      </w:r>
    </w:p>
    <w:p w14:paraId="140AB3DF" w14:textId="6546461E" w:rsidR="00841EE3" w:rsidRPr="008F3DC9" w:rsidRDefault="00841EE3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 w:hint="eastAsia"/>
          <w:sz w:val="20"/>
        </w:rPr>
        <w:t>S</w:t>
      </w:r>
      <w:r>
        <w:rPr>
          <w:rFonts w:asciiTheme="minorHAnsi" w:eastAsiaTheme="minorHAnsi" w:hAnsiTheme="minorHAnsi" w:cs="바탕"/>
          <w:sz w:val="20"/>
        </w:rPr>
        <w:t>lack, Git</w:t>
      </w:r>
      <w:r w:rsidR="008F3DC9">
        <w:rPr>
          <w:rFonts w:asciiTheme="minorHAnsi" w:eastAsiaTheme="minorHAnsi" w:hAnsiTheme="minorHAnsi" w:cs="바탕" w:hint="eastAsia"/>
          <w:sz w:val="20"/>
        </w:rPr>
        <w:t>H</w:t>
      </w:r>
      <w:r>
        <w:rPr>
          <w:rFonts w:asciiTheme="minorHAnsi" w:eastAsiaTheme="minorHAnsi" w:hAnsiTheme="minorHAnsi" w:cs="바탕"/>
          <w:sz w:val="20"/>
        </w:rPr>
        <w:t xml:space="preserve">ub </w:t>
      </w:r>
      <w:r>
        <w:rPr>
          <w:rFonts w:asciiTheme="minorHAnsi" w:eastAsiaTheme="minorHAnsi" w:hAnsiTheme="minorHAnsi" w:cs="바탕" w:hint="eastAsia"/>
          <w:sz w:val="20"/>
        </w:rPr>
        <w:t>등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 xml:space="preserve">협업 툴을 통해 </w:t>
      </w:r>
      <w:r w:rsidR="008F3DC9">
        <w:rPr>
          <w:rFonts w:asciiTheme="minorHAnsi" w:eastAsiaTheme="minorHAnsi" w:hAnsiTheme="minorHAnsi" w:cs="바탕" w:hint="eastAsia"/>
          <w:sz w:val="20"/>
        </w:rPr>
        <w:t>프로젝트 관리</w:t>
      </w:r>
    </w:p>
    <w:p w14:paraId="1566E78C" w14:textId="4D2A6EDD" w:rsidR="008F3DC9" w:rsidRPr="00012233" w:rsidRDefault="008F3DC9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/>
          <w:sz w:val="20"/>
        </w:rPr>
        <w:t>Trello</w:t>
      </w:r>
      <w:r>
        <w:rPr>
          <w:rFonts w:asciiTheme="minorHAnsi" w:eastAsiaTheme="minorHAnsi" w:hAnsiTheme="minorHAnsi" w:cs="바탕" w:hint="eastAsia"/>
          <w:sz w:val="20"/>
        </w:rPr>
        <w:t>를 활용해 일정 관리</w:t>
      </w:r>
    </w:p>
    <w:p w14:paraId="394000A1" w14:textId="7B778493" w:rsidR="00012233" w:rsidRPr="00012233" w:rsidRDefault="00BD7FFE" w:rsidP="00012233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필요시 </w:t>
      </w:r>
      <w:r w:rsidR="00012233">
        <w:rPr>
          <w:rFonts w:ascii="맑은 고딕" w:eastAsia="맑은 고딕" w:hAnsi="맑은 고딕" w:hint="eastAsia"/>
          <w:color w:val="000000"/>
          <w:sz w:val="20"/>
        </w:rPr>
        <w:t xml:space="preserve">서버를 이용해 보유한 </w:t>
      </w:r>
      <w:r w:rsidR="00012233">
        <w:rPr>
          <w:rFonts w:ascii="맑은 고딕" w:eastAsia="맑은 고딕" w:hAnsi="맑은 고딕"/>
          <w:color w:val="000000"/>
          <w:sz w:val="20"/>
        </w:rPr>
        <w:t>PC</w:t>
      </w:r>
      <w:r w:rsidR="00012233">
        <w:rPr>
          <w:rFonts w:ascii="맑은 고딕" w:eastAsia="맑은 고딕" w:hAnsi="맑은 고딕" w:hint="eastAsia"/>
          <w:color w:val="000000"/>
          <w:sz w:val="20"/>
        </w:rPr>
        <w:t>의 성능과 무관하게 많은 자원을 소모하는 작업 수행</w:t>
      </w:r>
    </w:p>
    <w:p w14:paraId="2F1C4AA8" w14:textId="305EA07F" w:rsidR="00012233" w:rsidRPr="00012233" w:rsidRDefault="00012233" w:rsidP="00012233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 w:hint="eastAsia"/>
          <w:sz w:val="20"/>
        </w:rPr>
        <w:t xml:space="preserve">대용량의 </w:t>
      </w:r>
      <w:r w:rsidR="00995EC4">
        <w:rPr>
          <w:rFonts w:asciiTheme="minorHAnsi" w:eastAsiaTheme="minorHAnsi" w:hAnsiTheme="minorHAnsi" w:cs="바탕"/>
          <w:sz w:val="20"/>
        </w:rPr>
        <w:t>SS</w:t>
      </w:r>
      <w:r>
        <w:rPr>
          <w:rFonts w:asciiTheme="minorHAnsi" w:eastAsiaTheme="minorHAnsi" w:hAnsiTheme="minorHAnsi" w:cs="바탕" w:hint="eastAsia"/>
          <w:sz w:val="20"/>
        </w:rPr>
        <w:t>D</w:t>
      </w:r>
      <w:r w:rsidR="00995EC4">
        <w:rPr>
          <w:rFonts w:asciiTheme="minorHAnsi" w:eastAsiaTheme="minorHAnsi" w:hAnsiTheme="minorHAnsi" w:cs="바탕" w:hint="eastAsia"/>
          <w:sz w:val="20"/>
        </w:rPr>
        <w:t xml:space="preserve">를 </w:t>
      </w:r>
      <w:r>
        <w:rPr>
          <w:rFonts w:asciiTheme="minorHAnsi" w:eastAsiaTheme="minorHAnsi" w:hAnsiTheme="minorHAnsi" w:cs="바탕" w:hint="eastAsia"/>
          <w:sz w:val="20"/>
        </w:rPr>
        <w:t>활용하여 형상 관리(스냅샷,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>산출물,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>버전 관리 등)</w:t>
      </w:r>
    </w:p>
    <w:p w14:paraId="63EEDA22" w14:textId="6AE67AAB" w:rsidR="001C41C6" w:rsidRPr="008F3DC9" w:rsidRDefault="001C41C6" w:rsidP="001C41C6">
      <w:pPr>
        <w:pStyle w:val="10"/>
        <w:ind w:left="967"/>
        <w:rPr>
          <w:rFonts w:asciiTheme="minorHAnsi" w:eastAsiaTheme="minorHAnsi" w:hAnsiTheme="minorHAnsi"/>
          <w:sz w:val="20"/>
        </w:rPr>
      </w:pPr>
    </w:p>
    <w:p w14:paraId="4DA6186B" w14:textId="77777777" w:rsidR="002C4D9A" w:rsidRPr="0088008C" w:rsidRDefault="00E2261A" w:rsidP="00E2261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Ground Rule</w:t>
      </w:r>
    </w:p>
    <w:p w14:paraId="458E786B" w14:textId="3C08E5B6" w:rsidR="006A550B" w:rsidRPr="0088008C" w:rsidRDefault="00C14877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 </w:t>
      </w:r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회의 시 적절한 사유 없이 지각하지 않고 늦을 경우 반드시 사전에 PM에게 연락</w:t>
      </w:r>
    </w:p>
    <w:p w14:paraId="14528B03" w14:textId="2BDFCEF5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메신저 및 협업 툴을 통한 지속적인 커뮤니케이션 수행</w:t>
      </w:r>
    </w:p>
    <w:p w14:paraId="3DABB5C0" w14:textId="04845E6A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리눅스에 대한 꾸준한 개인 학습 진행</w:t>
      </w:r>
    </w:p>
    <w:p w14:paraId="7F686169" w14:textId="15A37A8E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r w:rsidR="0045318B">
        <w:rPr>
          <w:rFonts w:asciiTheme="minorHAnsi" w:eastAsiaTheme="minorHAnsi" w:hAnsiTheme="minorHAnsi" w:cs="굴림" w:hint="eastAsia"/>
          <w:color w:val="000000"/>
          <w:sz w:val="20"/>
        </w:rPr>
        <w:t xml:space="preserve">회의 등 정해진 일정에 불참할 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>시PM에게</w:t>
      </w:r>
      <w:r w:rsidR="0045318B">
        <w:rPr>
          <w:rFonts w:asciiTheme="minorHAnsi" w:eastAsiaTheme="minorHAnsi" w:hAnsiTheme="minorHAnsi" w:cs="굴림" w:hint="eastAsia"/>
          <w:color w:val="000000"/>
          <w:sz w:val="20"/>
        </w:rPr>
        <w:t xml:space="preserve"> 사전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연락</w:t>
      </w:r>
    </w:p>
    <w:p w14:paraId="626DF11A" w14:textId="1D758285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Ground Rule 상습 위반시 주간보고서에 보고 및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>패널티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부여 예정</w:t>
      </w:r>
    </w:p>
    <w:p w14:paraId="1997D314" w14:textId="77777777" w:rsidR="00E2261A" w:rsidRPr="0088008C" w:rsidRDefault="00E2261A" w:rsidP="00D83B7A">
      <w:pPr>
        <w:pStyle w:val="10"/>
        <w:rPr>
          <w:rFonts w:asciiTheme="minorHAnsi" w:eastAsiaTheme="minorHAnsi" w:hAnsiTheme="minorHAnsi"/>
        </w:rPr>
      </w:pPr>
    </w:p>
    <w:p w14:paraId="70896414" w14:textId="77777777" w:rsidR="00E2261A" w:rsidRPr="0088008C" w:rsidRDefault="00E2261A" w:rsidP="00D83B7A">
      <w:pPr>
        <w:pStyle w:val="10"/>
        <w:rPr>
          <w:rFonts w:asciiTheme="minorHAnsi" w:eastAsiaTheme="minorHAnsi" w:hAnsiTheme="minorHAnsi"/>
        </w:rPr>
      </w:pPr>
    </w:p>
    <w:p w14:paraId="61D14DD9" w14:textId="77777777" w:rsidR="002C4D9A" w:rsidRPr="0088008C" w:rsidRDefault="002C4D9A" w:rsidP="002C4D9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필요자원</w:t>
      </w:r>
    </w:p>
    <w:p w14:paraId="288CC8DD" w14:textId="7C491A39" w:rsidR="006A550B" w:rsidRPr="0088008C" w:rsidRDefault="00C14877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bookmarkStart w:id="20" w:name="_Toc336272356"/>
      <w:bookmarkStart w:id="21" w:name="_Toc336272518"/>
      <w:bookmarkStart w:id="22" w:name="_Toc336337054"/>
      <w:bookmarkStart w:id="23" w:name="_Toc354405688"/>
      <w:bookmarkStart w:id="24" w:name="_Toc354568089"/>
      <w:bookmarkStart w:id="25" w:name="_Toc355171806"/>
      <w:bookmarkStart w:id="26" w:name="_Toc356121701"/>
      <w:bookmarkStart w:id="27" w:name="_Toc356308959"/>
      <w:bookmarkStart w:id="28" w:name="_Toc358175670"/>
      <w:bookmarkStart w:id="29" w:name="_Toc360278919"/>
      <w:bookmarkStart w:id="30" w:name="_Toc365983804"/>
      <w:r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gramStart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PC :</w:t>
      </w:r>
      <w:proofErr w:type="gramEnd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리눅스 </w:t>
      </w:r>
      <w:proofErr w:type="spellStart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배포판</w:t>
      </w:r>
      <w:proofErr w:type="spellEnd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개발에 필요한 PC 및 환경</w:t>
      </w:r>
    </w:p>
    <w:p w14:paraId="48F15DE3" w14:textId="7E8A25E9" w:rsidR="006A550B" w:rsidRPr="0088008C" w:rsidRDefault="006A550B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>서적 :</w:t>
      </w:r>
      <w:proofErr w:type="gramEnd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관련지식 및 배경지식 습득을 위한 서적</w:t>
      </w:r>
    </w:p>
    <w:p w14:paraId="75A69A89" w14:textId="2A4E6CEC" w:rsidR="00A07F70" w:rsidRDefault="006A550B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 w:rsidRPr="0088008C"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>교육 :</w:t>
      </w:r>
      <w:proofErr w:type="gramEnd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관련 프로그램 및 실무자 교육을 통한 지식 습득</w:t>
      </w:r>
    </w:p>
    <w:p w14:paraId="1DB57107" w14:textId="65F597EE" w:rsidR="00995EC4" w:rsidRPr="00995EC4" w:rsidRDefault="00995EC4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 </w:t>
      </w:r>
      <w:proofErr w:type="gramStart"/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서버 </w:t>
      </w:r>
      <w:r>
        <w:rPr>
          <w:rFonts w:asciiTheme="minorHAnsi" w:eastAsiaTheme="minorHAnsi" w:hAnsiTheme="minorHAnsi" w:cs="Arial"/>
          <w:color w:val="000000"/>
          <w:sz w:val="20"/>
        </w:rPr>
        <w:t>:</w:t>
      </w:r>
      <w:proofErr w:type="gramEnd"/>
      <w:r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</w:rPr>
        <w:t>고성능ㆍ고용량의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 xml:space="preserve"> 자원이 요구되는 작업 수행을 위한 서버</w:t>
      </w:r>
    </w:p>
    <w:p w14:paraId="19D2636C" w14:textId="10442B1C" w:rsidR="00995EC4" w:rsidRPr="0088008C" w:rsidRDefault="00995EC4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="맑은 고딕" w:eastAsia="맑은 고딕" w:hAnsi="맑은 고딕"/>
          <w:color w:val="000000"/>
          <w:sz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0"/>
        </w:rPr>
        <w:t>S</w:t>
      </w:r>
      <w:r>
        <w:rPr>
          <w:rFonts w:ascii="맑은 고딕" w:eastAsia="맑은 고딕" w:hAnsi="맑은 고딕"/>
          <w:color w:val="000000"/>
          <w:sz w:val="20"/>
        </w:rPr>
        <w:t>SD :</w:t>
      </w:r>
      <w:proofErr w:type="gramEnd"/>
      <w:r>
        <w:rPr>
          <w:rFonts w:ascii="맑은 고딕" w:eastAsia="맑은 고딕" w:hAnsi="맑은 고딕"/>
          <w:color w:val="000000"/>
          <w:sz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프로젝트 수행 중 생성되는 이미지 파일의 백업 및 버전관리를 위한 용량 </w:t>
      </w:r>
      <w:r w:rsidR="002C1A57">
        <w:rPr>
          <w:rFonts w:ascii="맑은 고딕" w:eastAsia="맑은 고딕" w:hAnsi="맑은 고딕" w:hint="eastAsia"/>
          <w:color w:val="000000"/>
          <w:sz w:val="20"/>
        </w:rPr>
        <w:t>확보</w:t>
      </w:r>
      <w:r>
        <w:rPr>
          <w:rFonts w:ascii="맑은 고딕" w:eastAsia="맑은 고딕" w:hAnsi="맑은 고딕"/>
          <w:color w:val="000000"/>
          <w:sz w:val="20"/>
        </w:rPr>
        <w:t xml:space="preserve"> </w:t>
      </w:r>
    </w:p>
    <w:p w14:paraId="7292B538" w14:textId="77777777" w:rsidR="009A66F7" w:rsidRPr="0088008C" w:rsidRDefault="00E2261A">
      <w:pPr>
        <w:pStyle w:val="1"/>
        <w:ind w:left="720" w:hanging="720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산출물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13F076E" w14:textId="77777777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</w:t>
      </w:r>
      <w:r w:rsidR="009A66F7" w:rsidRPr="0088008C">
        <w:rPr>
          <w:rFonts w:asciiTheme="minorHAnsi" w:eastAsiaTheme="minorHAnsi" w:hAnsiTheme="minorHAnsi" w:hint="eastAsia"/>
          <w:sz w:val="20"/>
        </w:rPr>
        <w:t>이란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프로젝트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팀에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의하여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수행되는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모든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작업의 근거인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동시에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결과이다</w:t>
      </w:r>
      <w:r w:rsidR="009A66F7" w:rsidRPr="0088008C">
        <w:rPr>
          <w:rFonts w:asciiTheme="minorHAnsi" w:eastAsiaTheme="minorHAnsi" w:hAnsiTheme="minorHAnsi"/>
          <w:sz w:val="20"/>
        </w:rPr>
        <w:t>.</w:t>
      </w:r>
    </w:p>
    <w:p w14:paraId="6A0CB198" w14:textId="77777777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</w:t>
      </w:r>
      <w:r w:rsidR="009A66F7" w:rsidRPr="0088008C">
        <w:rPr>
          <w:rFonts w:asciiTheme="minorHAnsi" w:eastAsiaTheme="minorHAnsi" w:hAnsiTheme="minorHAnsi" w:hint="eastAsia"/>
          <w:sz w:val="20"/>
        </w:rPr>
        <w:t xml:space="preserve">은 </w:t>
      </w:r>
      <w:r w:rsidR="00F01265" w:rsidRPr="0088008C">
        <w:rPr>
          <w:rFonts w:asciiTheme="minorHAnsi" w:eastAsiaTheme="minorHAnsi" w:hAnsiTheme="minorHAnsi" w:hint="eastAsia"/>
          <w:sz w:val="20"/>
        </w:rPr>
        <w:t xml:space="preserve">프로젝트팀이 PMO에 제출하는 모든 </w:t>
      </w:r>
      <w:bookmarkStart w:id="31" w:name="OLE_LINK7"/>
      <w:r w:rsidR="009A66F7" w:rsidRPr="0088008C">
        <w:rPr>
          <w:rFonts w:asciiTheme="minorHAnsi" w:eastAsiaTheme="minorHAnsi" w:hAnsiTheme="minorHAnsi" w:hint="eastAsia"/>
          <w:sz w:val="20"/>
        </w:rPr>
        <w:t xml:space="preserve">산출물을 </w:t>
      </w:r>
      <w:bookmarkEnd w:id="31"/>
      <w:r w:rsidR="009A66F7" w:rsidRPr="0088008C">
        <w:rPr>
          <w:rFonts w:asciiTheme="minorHAnsi" w:eastAsiaTheme="minorHAnsi" w:hAnsiTheme="minorHAnsi" w:hint="eastAsia"/>
          <w:sz w:val="20"/>
        </w:rPr>
        <w:t>기준으로 한다.</w:t>
      </w:r>
    </w:p>
    <w:p w14:paraId="0405FBA0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492DB2D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="709" w:rightChars="238" w:right="571" w:firstLine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PMO에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인도될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문서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및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기록</w:t>
      </w:r>
    </w:p>
    <w:p w14:paraId="40EF3413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="709" w:rightChars="238" w:right="571" w:firstLine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PMO에 인도될 시스템 및 Source Code</w:t>
      </w:r>
    </w:p>
    <w:p w14:paraId="33AD97F1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Chars="-2" w:left="-5" w:rightChars="238" w:right="571" w:firstLineChars="356" w:firstLine="712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고객과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함께하는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hint="eastAsia"/>
          <w:sz w:val="20"/>
        </w:rPr>
        <w:t>검토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>회합</w:t>
      </w:r>
      <w:proofErr w:type="gramEnd"/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인수자와</w:t>
      </w:r>
      <w:r w:rsidRPr="0088008C">
        <w:rPr>
          <w:rFonts w:asciiTheme="minorHAnsi" w:eastAsiaTheme="minorHAnsi" w:hAnsiTheme="minorHAnsi"/>
          <w:sz w:val="20"/>
        </w:rPr>
        <w:t xml:space="preserve"> PM</w:t>
      </w:r>
      <w:r w:rsidRPr="0088008C">
        <w:rPr>
          <w:rFonts w:asciiTheme="minorHAnsi" w:eastAsiaTheme="minorHAnsi" w:hAnsiTheme="minorHAnsi" w:hint="eastAsia"/>
          <w:sz w:val="20"/>
        </w:rPr>
        <w:t>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서명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>승인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등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규정된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인수</w:t>
      </w:r>
      <w:r w:rsidRPr="0088008C">
        <w:rPr>
          <w:rFonts w:asciiTheme="minorHAnsi" w:eastAsiaTheme="minorHAnsi" w:hAnsiTheme="minorHAnsi"/>
          <w:sz w:val="20"/>
        </w:rPr>
        <w:br/>
      </w:r>
      <w:r w:rsidRPr="0088008C">
        <w:rPr>
          <w:rFonts w:asciiTheme="minorHAnsi" w:eastAsiaTheme="minorHAnsi" w:hAnsiTheme="minorHAnsi" w:hint="eastAsia"/>
          <w:sz w:val="20"/>
        </w:rPr>
        <w:t xml:space="preserve">                절차에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따</w:t>
      </w:r>
      <w:r w:rsidRPr="0088008C">
        <w:rPr>
          <w:rFonts w:asciiTheme="minorHAnsi" w:eastAsiaTheme="minorHAnsi" w:hAnsiTheme="minorHAnsi"/>
          <w:sz w:val="20"/>
        </w:rPr>
        <w:t>른</w:t>
      </w:r>
      <w:r w:rsidRPr="0088008C">
        <w:rPr>
          <w:rFonts w:asciiTheme="minorHAnsi" w:eastAsiaTheme="minorHAnsi" w:hAnsiTheme="minorHAnsi" w:hint="eastAsia"/>
          <w:sz w:val="20"/>
        </w:rPr>
        <w:t xml:space="preserve"> 인수서류</w:t>
      </w:r>
    </w:p>
    <w:p w14:paraId="25AAC6A1" w14:textId="77777777" w:rsidR="0065504A" w:rsidRPr="0088008C" w:rsidRDefault="0065504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2392CC4E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진행 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</w:t>
      </w:r>
      <w:r w:rsidR="006379C3" w:rsidRPr="0088008C">
        <w:rPr>
          <w:rFonts w:asciiTheme="minorHAnsi" w:eastAsiaTheme="minorHAnsi" w:hAnsiTheme="minorHAnsi"/>
          <w:sz w:val="20"/>
        </w:rPr>
        <w:t>물은</w:t>
      </w:r>
      <w:r w:rsidR="006379C3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다음과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같다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51B4A08E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198047B9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Cs/>
          <w:sz w:val="22"/>
        </w:rPr>
      </w:pPr>
    </w:p>
    <w:tbl>
      <w:tblPr>
        <w:tblW w:w="8411" w:type="dxa"/>
        <w:tblInd w:w="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6426"/>
      </w:tblGrid>
      <w:tr w:rsidR="0065504A" w:rsidRPr="0088008C" w14:paraId="26ACFBC3" w14:textId="77777777" w:rsidTr="00D464C0">
        <w:trPr>
          <w:trHeight w:val="510"/>
          <w:tblHeader/>
        </w:trPr>
        <w:tc>
          <w:tcPr>
            <w:tcW w:w="1985" w:type="dxa"/>
            <w:tcBorders>
              <w:left w:val="single" w:sz="8" w:space="0" w:color="auto"/>
            </w:tcBorders>
            <w:shd w:val="pct10" w:color="auto" w:fill="auto"/>
            <w:vAlign w:val="center"/>
          </w:tcPr>
          <w:p w14:paraId="694C3967" w14:textId="77777777" w:rsidR="0065504A" w:rsidRPr="0088008C" w:rsidRDefault="0065504A">
            <w:pPr>
              <w:overflowPunct w:val="0"/>
              <w:autoSpaceDE w:val="0"/>
              <w:autoSpaceDN w:val="0"/>
              <w:spacing w:beforeLines="20" w:before="48" w:afterLines="20" w:after="48" w:line="32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단  계</w:t>
            </w:r>
            <w:proofErr w:type="gramEnd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 xml:space="preserve"> </w:t>
            </w:r>
          </w:p>
        </w:tc>
        <w:tc>
          <w:tcPr>
            <w:tcW w:w="6426" w:type="dxa"/>
            <w:tcBorders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2C432346" w14:textId="77777777" w:rsidR="0065504A" w:rsidRPr="0088008C" w:rsidRDefault="00E2261A" w:rsidP="00AF34CB">
            <w:pPr>
              <w:overflowPunct w:val="0"/>
              <w:autoSpaceDE w:val="0"/>
              <w:autoSpaceDN w:val="0"/>
              <w:spacing w:beforeLines="20" w:before="48" w:afterLines="20" w:after="48" w:line="32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산출물</w:t>
            </w:r>
          </w:p>
        </w:tc>
      </w:tr>
      <w:tr w:rsidR="00D464C0" w:rsidRPr="0088008C" w14:paraId="524AEBE3" w14:textId="77777777" w:rsidTr="00D464C0">
        <w:trPr>
          <w:cantSplit/>
          <w:trHeight w:val="1107"/>
        </w:trPr>
        <w:tc>
          <w:tcPr>
            <w:tcW w:w="1985" w:type="dxa"/>
            <w:tcBorders>
              <w:left w:val="single" w:sz="8" w:space="0" w:color="auto"/>
            </w:tcBorders>
            <w:vAlign w:val="center"/>
          </w:tcPr>
          <w:p w14:paraId="55433EAE" w14:textId="77777777" w:rsidR="00D464C0" w:rsidRPr="0088008C" w:rsidRDefault="00D464C0" w:rsidP="00D464C0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착수</w:t>
            </w:r>
          </w:p>
        </w:tc>
        <w:tc>
          <w:tcPr>
            <w:tcW w:w="6426" w:type="dxa"/>
            <w:tcBorders>
              <w:right w:val="single" w:sz="8" w:space="0" w:color="auto"/>
            </w:tcBorders>
            <w:vAlign w:val="center"/>
          </w:tcPr>
          <w:p w14:paraId="30BA2C6F" w14:textId="5963CD50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개발 계획서</w:t>
            </w:r>
          </w:p>
          <w:p w14:paraId="0FC8870F" w14:textId="3674F51F" w:rsidR="00D464C0" w:rsidRPr="0088008C" w:rsidRDefault="006A1FD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수행</w:t>
            </w:r>
            <w:r w:rsidR="00D464C0"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D464C0" w:rsidRPr="0088008C">
              <w:rPr>
                <w:rFonts w:asciiTheme="minorHAnsi" w:eastAsiaTheme="minorHAnsi" w:hAnsiTheme="minorHAnsi" w:hint="eastAsia"/>
                <w:sz w:val="20"/>
              </w:rPr>
              <w:t>계획서</w:t>
            </w:r>
            <w:r w:rsidR="00D464C0"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7429BD07" w14:textId="633E2276" w:rsidR="00D464C0" w:rsidRDefault="00D464C0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WBS(</w:t>
            </w:r>
            <w:proofErr w:type="gramEnd"/>
            <w:r w:rsidRPr="0088008C">
              <w:rPr>
                <w:rFonts w:asciiTheme="minorHAnsi" w:eastAsiaTheme="minorHAnsi" w:hAnsiTheme="minorHAnsi" w:hint="eastAsia"/>
                <w:sz w:val="20"/>
              </w:rPr>
              <w:t>Work Breakdown Structure)</w:t>
            </w:r>
          </w:p>
          <w:p w14:paraId="61BCFDFA" w14:textId="2A685C5A" w:rsidR="00F70B28" w:rsidRPr="0088008C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조사 보고서</w:t>
            </w:r>
          </w:p>
          <w:p w14:paraId="0EEE7365" w14:textId="77777777" w:rsidR="006A550B" w:rsidRPr="0088008C" w:rsidRDefault="006A550B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</w:t>
            </w:r>
            <w:r w:rsidRPr="0088008C"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061E0AC9" w14:textId="77777777" w:rsidR="006A550B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1차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58E2E27A" w14:textId="77777777" w:rsidR="00F70B28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1AF208DE" w14:textId="03FDB9EE" w:rsidR="00F70B28" w:rsidRPr="00F70B28" w:rsidRDefault="00F70B28" w:rsidP="00F70B28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최종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</w:tr>
      <w:tr w:rsidR="006A550B" w:rsidRPr="0088008C" w14:paraId="79780B6C" w14:textId="77777777" w:rsidTr="00D464C0">
        <w:trPr>
          <w:cantSplit/>
          <w:trHeight w:val="83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07C23CF0" w14:textId="49FAD33D" w:rsidR="006A550B" w:rsidRPr="0088008C" w:rsidRDefault="006A550B" w:rsidP="00144A6E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구현 및 테스트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EAFE73" w14:textId="1D89D1EB" w:rsidR="00F70B28" w:rsidRDefault="00A33216" w:rsidP="00F70B28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Ver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0.1.0</w:t>
            </w:r>
            <w:r w:rsidR="00F70B28">
              <w:rPr>
                <w:rFonts w:asciiTheme="minorHAnsi" w:eastAsiaTheme="minorHAnsi" w:hAnsiTheme="minorHAnsi"/>
                <w:sz w:val="20"/>
              </w:rPr>
              <w:t xml:space="preserve"> :</w:t>
            </w:r>
            <w:proofErr w:type="gramEnd"/>
            <w:r w:rsidR="00F70B28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E0579">
              <w:rPr>
                <w:rFonts w:asciiTheme="minorHAnsi" w:eastAsiaTheme="minorHAnsi" w:hAnsiTheme="minorHAnsi" w:hint="eastAsia"/>
                <w:sz w:val="20"/>
              </w:rPr>
              <w:t xml:space="preserve">커널 빌드 및 </w:t>
            </w:r>
            <w:r w:rsidR="00F70B28">
              <w:rPr>
                <w:rFonts w:asciiTheme="minorHAnsi" w:eastAsiaTheme="minorHAnsi" w:hAnsiTheme="minorHAnsi" w:hint="eastAsia"/>
                <w:sz w:val="20"/>
              </w:rPr>
              <w:t>필수 패키지 설치</w:t>
            </w:r>
            <w:r w:rsidR="00F70B28">
              <w:rPr>
                <w:rFonts w:asciiTheme="minorHAnsi" w:eastAsiaTheme="minorHAnsi" w:hAnsiTheme="minorHAnsi"/>
                <w:sz w:val="20"/>
              </w:rPr>
              <w:t xml:space="preserve">(bash,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gcc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libc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etc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>)</w:t>
            </w:r>
          </w:p>
          <w:p w14:paraId="1344D5D4" w14:textId="77777777" w:rsidR="005E0579" w:rsidRDefault="00F70B28" w:rsidP="005E0579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 xml:space="preserve">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0.2.0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68ABC2D9" w14:textId="77777777" w:rsidR="005E0579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</w:rPr>
              <w:t>네트워크 환경 및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패키지 관리 설정</w:t>
            </w:r>
            <w:r>
              <w:rPr>
                <w:rFonts w:asciiTheme="minorHAnsi" w:eastAsiaTheme="minorHAnsi" w:hAnsiTheme="minorHAnsi"/>
                <w:sz w:val="20"/>
              </w:rPr>
              <w:t xml:space="preserve">  </w:t>
            </w:r>
          </w:p>
          <w:p w14:paraId="5026D9A5" w14:textId="1A4DAD94" w:rsidR="00F70B28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</w:rPr>
              <w:t>기본 유틸리티 설치</w:t>
            </w:r>
          </w:p>
          <w:p w14:paraId="5F90D808" w14:textId="0CB7D923" w:rsidR="005E0579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175DFB">
              <w:rPr>
                <w:rFonts w:asciiTheme="minorHAnsi" w:eastAsiaTheme="minorHAnsi" w:hAnsiTheme="minorHAnsi" w:hint="eastAsia"/>
                <w:sz w:val="20"/>
              </w:rPr>
              <w:t>트레이닝 기능 구현</w:t>
            </w:r>
          </w:p>
          <w:p w14:paraId="0411C04D" w14:textId="1D067683" w:rsidR="00175DFB" w:rsidRPr="005E0579" w:rsidRDefault="00175DFB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매뉴얼 한글화</w:t>
            </w:r>
          </w:p>
          <w:p w14:paraId="3FE8C114" w14:textId="0F283D71" w:rsidR="004B4846" w:rsidRPr="0088008C" w:rsidRDefault="004B4846" w:rsidP="00F70B28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 xml:space="preserve">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0.3.0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편의성 향상</w:t>
            </w:r>
            <w:r w:rsidR="005B6853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B6853">
              <w:rPr>
                <w:rFonts w:asciiTheme="minorHAnsi" w:eastAsiaTheme="minorHAnsi" w:hAnsiTheme="minorHAnsi" w:hint="eastAsia"/>
                <w:sz w:val="20"/>
              </w:rPr>
              <w:t>및 안정화</w:t>
            </w:r>
          </w:p>
          <w:p w14:paraId="3A9F336B" w14:textId="6CD1EAE9" w:rsidR="006A550B" w:rsidRDefault="00F70B28" w:rsidP="00A33216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 xml:space="preserve">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1.0.0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최종 </w:t>
            </w:r>
            <w:r w:rsidR="00813BF9">
              <w:rPr>
                <w:rFonts w:asciiTheme="minorHAnsi" w:eastAsiaTheme="minorHAnsi" w:hAnsiTheme="minorHAnsi" w:hint="eastAsia"/>
                <w:sz w:val="20"/>
              </w:rPr>
              <w:t>프로젝트 버전</w:t>
            </w:r>
          </w:p>
          <w:p w14:paraId="41A8880C" w14:textId="4CFC3C88" w:rsidR="00F70B28" w:rsidRPr="0088008C" w:rsidRDefault="00F70B28" w:rsidP="00A33216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자동 </w:t>
            </w:r>
            <w:r w:rsidR="00995EC4">
              <w:rPr>
                <w:rFonts w:asciiTheme="minorHAnsi" w:eastAsiaTheme="minorHAnsi" w:hAnsiTheme="minorHAnsi"/>
                <w:sz w:val="20"/>
                <w:szCs w:val="16"/>
              </w:rPr>
              <w:t>AMI(Amazon Machine Image)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생성 환경</w:t>
            </w:r>
          </w:p>
        </w:tc>
      </w:tr>
      <w:tr w:rsidR="006A550B" w:rsidRPr="0088008C" w14:paraId="1AE80CEB" w14:textId="77777777" w:rsidTr="00D464C0">
        <w:trPr>
          <w:cantSplit/>
          <w:trHeight w:val="83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72A7901A" w14:textId="09E43C2B" w:rsidR="006A550B" w:rsidRPr="0088008C" w:rsidRDefault="006A550B" w:rsidP="00144A6E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로고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디자인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5026AA" w14:textId="5B0235EC" w:rsidR="006A550B" w:rsidRPr="0088008C" w:rsidRDefault="006A550B" w:rsidP="00C95735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로고</w:t>
            </w:r>
          </w:p>
        </w:tc>
      </w:tr>
      <w:tr w:rsidR="00D464C0" w:rsidRPr="0088008C" w14:paraId="22C4A5CF" w14:textId="77777777" w:rsidTr="00D464C0">
        <w:trPr>
          <w:cantSplit/>
        </w:trPr>
        <w:tc>
          <w:tcPr>
            <w:tcW w:w="1985" w:type="dxa"/>
            <w:tcBorders>
              <w:left w:val="single" w:sz="8" w:space="0" w:color="auto"/>
            </w:tcBorders>
            <w:vAlign w:val="center"/>
          </w:tcPr>
          <w:p w14:paraId="40A270E1" w14:textId="77777777" w:rsidR="00D464C0" w:rsidRPr="0088008C" w:rsidRDefault="00D464C0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종료</w:t>
            </w:r>
          </w:p>
        </w:tc>
        <w:tc>
          <w:tcPr>
            <w:tcW w:w="6426" w:type="dxa"/>
            <w:tcBorders>
              <w:right w:val="single" w:sz="8" w:space="0" w:color="auto"/>
            </w:tcBorders>
            <w:vAlign w:val="center"/>
          </w:tcPr>
          <w:p w14:paraId="4CA7BF5F" w14:textId="77777777" w:rsidR="00D464C0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결과 보고서</w:t>
            </w:r>
          </w:p>
          <w:p w14:paraId="79A58896" w14:textId="7455D8AB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/>
                <w:sz w:val="20"/>
              </w:rPr>
              <w:t xml:space="preserve"> Linux</w:t>
            </w:r>
          </w:p>
          <w:p w14:paraId="32D14EB1" w14:textId="7281A553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 산출물</w:t>
            </w:r>
          </w:p>
        </w:tc>
      </w:tr>
    </w:tbl>
    <w:p w14:paraId="0DA5F6FA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33009E2D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3AE4749F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695AC04A" w14:textId="56B6CD59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다음은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각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산출물의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간략한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설명이다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  <w:r w:rsidRPr="0088008C">
        <w:rPr>
          <w:rFonts w:asciiTheme="minorHAnsi" w:eastAsiaTheme="minorHAnsi" w:hAnsiTheme="minorHAnsi" w:hint="eastAsia"/>
          <w:sz w:val="20"/>
        </w:rPr>
        <w:t>실제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산출물의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체계는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3E3ADE" w:rsidRPr="0088008C">
        <w:rPr>
          <w:rFonts w:asciiTheme="minorHAnsi" w:eastAsiaTheme="minorHAnsi" w:hAnsiTheme="minorHAnsi" w:hint="eastAsia"/>
          <w:sz w:val="20"/>
        </w:rPr>
        <w:t>PMO의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필요에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따라 협의에 의해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변경될 수 있다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598FD07D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D3E440B" w14:textId="7C6519F2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PMO</w:t>
      </w:r>
      <w:r w:rsidR="009A66F7" w:rsidRPr="0088008C">
        <w:rPr>
          <w:rFonts w:asciiTheme="minorHAnsi" w:eastAsiaTheme="minorHAnsi" w:hAnsiTheme="minorHAnsi" w:hint="eastAsia"/>
          <w:sz w:val="20"/>
        </w:rPr>
        <w:t>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승인을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바탕으로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다음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단계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혹은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활동의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기준이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되는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것이다</w:t>
      </w:r>
      <w:r w:rsidR="009A66F7" w:rsidRPr="0088008C">
        <w:rPr>
          <w:rFonts w:asciiTheme="minorHAnsi" w:eastAsiaTheme="minorHAnsi" w:hAnsiTheme="minorHAnsi"/>
          <w:sz w:val="20"/>
        </w:rPr>
        <w:t xml:space="preserve">. </w:t>
      </w:r>
      <w:r w:rsidR="003E3ADE" w:rsidRPr="0088008C">
        <w:rPr>
          <w:rFonts w:asciiTheme="minorHAnsi" w:eastAsiaTheme="minorHAnsi" w:hAnsiTheme="minorHAnsi" w:hint="eastAsia"/>
          <w:sz w:val="20"/>
        </w:rPr>
        <w:t>PMO는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이에 대한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정확한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이해를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가지고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/>
          <w:sz w:val="20"/>
        </w:rPr>
        <w:t>산</w:t>
      </w:r>
      <w:r w:rsidRPr="0088008C">
        <w:rPr>
          <w:rFonts w:asciiTheme="minorHAnsi" w:eastAsiaTheme="minorHAnsi" w:hAnsiTheme="minorHAnsi" w:hint="eastAsia"/>
          <w:sz w:val="20"/>
        </w:rPr>
        <w:t>출</w:t>
      </w:r>
      <w:r w:rsidR="009A66F7" w:rsidRPr="0088008C">
        <w:rPr>
          <w:rFonts w:asciiTheme="minorHAnsi" w:eastAsiaTheme="minorHAnsi" w:hAnsiTheme="minorHAnsi" w:hint="eastAsia"/>
          <w:sz w:val="20"/>
        </w:rPr>
        <w:t>물에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대해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승인하여야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하며</w:t>
      </w:r>
      <w:r w:rsidR="009A66F7" w:rsidRPr="0088008C">
        <w:rPr>
          <w:rFonts w:asciiTheme="minorHAnsi" w:eastAsiaTheme="minorHAnsi" w:hAnsiTheme="minorHAnsi"/>
          <w:sz w:val="20"/>
        </w:rPr>
        <w:t xml:space="preserve">, </w:t>
      </w:r>
      <w:r w:rsidR="009A66F7" w:rsidRPr="0088008C">
        <w:rPr>
          <w:rFonts w:asciiTheme="minorHAnsi" w:eastAsiaTheme="minorHAnsi" w:hAnsiTheme="minorHAnsi" w:hint="eastAsia"/>
          <w:sz w:val="20"/>
        </w:rPr>
        <w:t>순조로운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프로젝트의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진행을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위하여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인수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기한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내에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규정된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절차에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따라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인수할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있도록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하여야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한다</w:t>
      </w:r>
      <w:r w:rsidR="009A66F7" w:rsidRPr="0088008C">
        <w:rPr>
          <w:rFonts w:asciiTheme="minorHAnsi" w:eastAsiaTheme="minorHAnsi" w:hAnsiTheme="minorHAnsi"/>
          <w:sz w:val="20"/>
        </w:rPr>
        <w:t>.</w:t>
      </w:r>
    </w:p>
    <w:p w14:paraId="58C544C5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22EC0D43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산출물은 개요는 다음과 같다.</w:t>
      </w:r>
    </w:p>
    <w:p w14:paraId="54C5990F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/>
          <w:sz w:val="20"/>
        </w:rPr>
      </w:pPr>
    </w:p>
    <w:tbl>
      <w:tblPr>
        <w:tblW w:w="92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6012"/>
      </w:tblGrid>
      <w:tr w:rsidR="009A66F7" w:rsidRPr="0088008C" w14:paraId="605A0258" w14:textId="77777777" w:rsidTr="00AB7F95">
        <w:trPr>
          <w:cantSplit/>
          <w:trHeight w:val="390"/>
        </w:trPr>
        <w:tc>
          <w:tcPr>
            <w:tcW w:w="3261" w:type="dxa"/>
            <w:shd w:val="pct10" w:color="auto" w:fill="auto"/>
            <w:vAlign w:val="center"/>
          </w:tcPr>
          <w:p w14:paraId="3B8DA67F" w14:textId="77777777" w:rsidR="009A66F7" w:rsidRPr="0088008C" w:rsidRDefault="009A66F7">
            <w:pPr>
              <w:spacing w:line="200" w:lineRule="atLeast"/>
              <w:jc w:val="center"/>
              <w:rPr>
                <w:rFonts w:asciiTheme="minorHAnsi" w:eastAsiaTheme="minorHAnsi" w:hAnsiTheme="minorHAnsi"/>
                <w:b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문서명</w:t>
            </w:r>
            <w:proofErr w:type="spellEnd"/>
          </w:p>
        </w:tc>
        <w:tc>
          <w:tcPr>
            <w:tcW w:w="6012" w:type="dxa"/>
            <w:shd w:val="pct10" w:color="auto" w:fill="auto"/>
            <w:vAlign w:val="center"/>
          </w:tcPr>
          <w:p w14:paraId="44392C01" w14:textId="77777777" w:rsidR="009A66F7" w:rsidRPr="0088008C" w:rsidRDefault="009A66F7">
            <w:pPr>
              <w:spacing w:line="200" w:lineRule="atLeast"/>
              <w:jc w:val="center"/>
              <w:rPr>
                <w:rFonts w:asciiTheme="minorHAnsi" w:eastAsiaTheme="minorHAnsi" w:hAnsiTheme="minorHAnsi"/>
                <w:b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개요  및</w:t>
            </w:r>
            <w:proofErr w:type="gramEnd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 xml:space="preserve">  주요 내용</w:t>
            </w:r>
          </w:p>
        </w:tc>
      </w:tr>
      <w:tr w:rsidR="006A550B" w:rsidRPr="0088008C" w14:paraId="245A7B6A" w14:textId="77777777" w:rsidTr="00AB7F95">
        <w:trPr>
          <w:cantSplit/>
          <w:trHeight w:val="510"/>
        </w:trPr>
        <w:tc>
          <w:tcPr>
            <w:tcW w:w="3261" w:type="dxa"/>
            <w:vAlign w:val="center"/>
          </w:tcPr>
          <w:p w14:paraId="160DFCB9" w14:textId="07C7B075" w:rsidR="006A550B" w:rsidRPr="0088008C" w:rsidRDefault="006A550B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개발 계획서</w:t>
            </w:r>
          </w:p>
        </w:tc>
        <w:tc>
          <w:tcPr>
            <w:tcW w:w="6012" w:type="dxa"/>
            <w:vAlign w:val="center"/>
          </w:tcPr>
          <w:p w14:paraId="31A50FC3" w14:textId="64F5F134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프로젝트에 대한 간략한 개요</w:t>
            </w:r>
          </w:p>
        </w:tc>
      </w:tr>
      <w:tr w:rsidR="009A66F7" w:rsidRPr="0088008C" w14:paraId="62457951" w14:textId="77777777" w:rsidTr="00AB7F95">
        <w:trPr>
          <w:cantSplit/>
          <w:trHeight w:val="510"/>
        </w:trPr>
        <w:tc>
          <w:tcPr>
            <w:tcW w:w="3261" w:type="dxa"/>
            <w:vAlign w:val="center"/>
          </w:tcPr>
          <w:p w14:paraId="7818DDF4" w14:textId="5DEB9923" w:rsidR="009A66F7" w:rsidRPr="0088008C" w:rsidRDefault="006A1FD7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수행 </w:t>
            </w:r>
            <w:r w:rsidR="009A66F7" w:rsidRPr="0088008C">
              <w:rPr>
                <w:rFonts w:asciiTheme="minorHAnsi" w:eastAsiaTheme="minorHAnsi" w:hAnsiTheme="minorHAnsi" w:hint="eastAsia"/>
                <w:sz w:val="20"/>
              </w:rPr>
              <w:t>계획서</w:t>
            </w:r>
          </w:p>
        </w:tc>
        <w:tc>
          <w:tcPr>
            <w:tcW w:w="6012" w:type="dxa"/>
            <w:vAlign w:val="center"/>
          </w:tcPr>
          <w:p w14:paraId="6D07E0BC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범위, 일정 및 주요 활동 등을 정의</w:t>
            </w:r>
          </w:p>
        </w:tc>
      </w:tr>
      <w:tr w:rsidR="003E3ADE" w:rsidRPr="0088008C" w14:paraId="06C33016" w14:textId="77777777" w:rsidTr="00AB7F95">
        <w:trPr>
          <w:cantSplit/>
          <w:trHeight w:val="240"/>
        </w:trPr>
        <w:tc>
          <w:tcPr>
            <w:tcW w:w="3261" w:type="dxa"/>
          </w:tcPr>
          <w:p w14:paraId="1E4BFD5B" w14:textId="77777777" w:rsidR="003E3ADE" w:rsidRPr="0088008C" w:rsidRDefault="003E3ADE" w:rsidP="00AF34CB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WBS</w:t>
            </w:r>
          </w:p>
        </w:tc>
        <w:tc>
          <w:tcPr>
            <w:tcW w:w="6012" w:type="dxa"/>
          </w:tcPr>
          <w:p w14:paraId="6443593C" w14:textId="77777777" w:rsidR="003E3ADE" w:rsidRPr="0088008C" w:rsidRDefault="00144A6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프로젝트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세부 Task별 전체 수행 일정</w:t>
            </w:r>
          </w:p>
        </w:tc>
      </w:tr>
      <w:tr w:rsidR="003E3ADE" w:rsidRPr="0088008C" w14:paraId="0B6807C0" w14:textId="77777777" w:rsidTr="00AB7F95">
        <w:trPr>
          <w:cantSplit/>
          <w:trHeight w:val="240"/>
        </w:trPr>
        <w:tc>
          <w:tcPr>
            <w:tcW w:w="3261" w:type="dxa"/>
          </w:tcPr>
          <w:p w14:paraId="091874F1" w14:textId="5BF62FF8" w:rsidR="003E3ADE" w:rsidRPr="0088008C" w:rsidRDefault="006A550B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</w:t>
            </w:r>
            <w:r w:rsidRPr="0088008C"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78EBDC1C" w14:textId="5640F3FA" w:rsidR="003E3ADE" w:rsidRPr="0088008C" w:rsidRDefault="006A550B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757DD6F4" w14:textId="77777777" w:rsidTr="00AB7F95">
        <w:trPr>
          <w:cantSplit/>
          <w:trHeight w:val="240"/>
        </w:trPr>
        <w:tc>
          <w:tcPr>
            <w:tcW w:w="3261" w:type="dxa"/>
          </w:tcPr>
          <w:p w14:paraId="181BBD0A" w14:textId="5EFC7804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1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7B2FD7FC" w14:textId="281F428D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1</w:t>
            </w:r>
            <w:r>
              <w:rPr>
                <w:rFonts w:asciiTheme="minorHAnsi" w:eastAsiaTheme="minorHAnsi" w:hAnsiTheme="minorHAnsi" w:hint="eastAsia"/>
                <w:sz w:val="20"/>
              </w:rPr>
              <w:t>차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47A08FF2" w14:textId="77777777" w:rsidTr="00AB7F95">
        <w:trPr>
          <w:cantSplit/>
          <w:trHeight w:val="240"/>
        </w:trPr>
        <w:tc>
          <w:tcPr>
            <w:tcW w:w="3261" w:type="dxa"/>
          </w:tcPr>
          <w:p w14:paraId="27314A1A" w14:textId="14B122B4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28F4850A" w14:textId="0C5F8FDD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5FB33042" w14:textId="77777777" w:rsidTr="00AB7F95">
        <w:trPr>
          <w:cantSplit/>
          <w:trHeight w:val="240"/>
        </w:trPr>
        <w:tc>
          <w:tcPr>
            <w:tcW w:w="3261" w:type="dxa"/>
          </w:tcPr>
          <w:p w14:paraId="75BF2368" w14:textId="003B8742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최종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40BE4D95" w14:textId="3D3D357E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최종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9A66F7" w:rsidRPr="0088008C" w14:paraId="021BF9D8" w14:textId="77777777" w:rsidTr="00AB7F95">
        <w:trPr>
          <w:cantSplit/>
        </w:trPr>
        <w:tc>
          <w:tcPr>
            <w:tcW w:w="3261" w:type="dxa"/>
            <w:vAlign w:val="center"/>
          </w:tcPr>
          <w:p w14:paraId="30FE01AE" w14:textId="11FE0D45" w:rsidR="009A66F7" w:rsidRPr="0088008C" w:rsidRDefault="006A550B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조사 보고서</w:t>
            </w:r>
          </w:p>
        </w:tc>
        <w:tc>
          <w:tcPr>
            <w:tcW w:w="6012" w:type="dxa"/>
            <w:vAlign w:val="center"/>
          </w:tcPr>
          <w:p w14:paraId="7A50A021" w14:textId="700172EA" w:rsidR="009A66F7" w:rsidRPr="0088008C" w:rsidRDefault="006A550B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기존에 존재하는 배포판에 관한 조사 결과</w:t>
            </w:r>
          </w:p>
        </w:tc>
      </w:tr>
      <w:tr w:rsidR="009A66F7" w:rsidRPr="0088008C" w14:paraId="3B0A3178" w14:textId="77777777" w:rsidTr="00AB7F95">
        <w:trPr>
          <w:cantSplit/>
        </w:trPr>
        <w:tc>
          <w:tcPr>
            <w:tcW w:w="3261" w:type="dxa"/>
          </w:tcPr>
          <w:p w14:paraId="064C7DA8" w14:textId="6E0D1ED0" w:rsidR="009A66F7" w:rsidRPr="0088008C" w:rsidRDefault="00A33216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0.1.0</w:t>
            </w:r>
          </w:p>
        </w:tc>
        <w:tc>
          <w:tcPr>
            <w:tcW w:w="6012" w:type="dxa"/>
          </w:tcPr>
          <w:p w14:paraId="45FDF76F" w14:textId="4B828A46" w:rsidR="009A66F7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커널 빌드와 </w:t>
            </w:r>
            <w:r w:rsidR="00F70B28">
              <w:rPr>
                <w:rFonts w:asciiTheme="minorHAnsi" w:eastAsiaTheme="minorHAnsi" w:hAnsiTheme="minorHAnsi" w:hint="eastAsia"/>
                <w:sz w:val="20"/>
              </w:rPr>
              <w:t>필수 패키지 설치</w:t>
            </w:r>
            <w:r w:rsidR="00F70B28">
              <w:rPr>
                <w:rFonts w:asciiTheme="minorHAnsi" w:eastAsiaTheme="minorHAnsi" w:hAnsiTheme="minorHAnsi"/>
                <w:sz w:val="20"/>
              </w:rPr>
              <w:t xml:space="preserve">(bash,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gcc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libc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etc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>)</w:t>
            </w:r>
          </w:p>
        </w:tc>
      </w:tr>
      <w:tr w:rsidR="009042C1" w:rsidRPr="0088008C" w14:paraId="6D6F5002" w14:textId="77777777" w:rsidTr="00AB7F95">
        <w:trPr>
          <w:cantSplit/>
          <w:trHeight w:val="420"/>
        </w:trPr>
        <w:tc>
          <w:tcPr>
            <w:tcW w:w="3261" w:type="dxa"/>
          </w:tcPr>
          <w:p w14:paraId="1118A1C3" w14:textId="22B1200F" w:rsidR="009042C1" w:rsidRPr="0088008C" w:rsidRDefault="00A33216" w:rsidP="00E976EC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0.2.0</w:t>
            </w:r>
          </w:p>
        </w:tc>
        <w:tc>
          <w:tcPr>
            <w:tcW w:w="6012" w:type="dxa"/>
          </w:tcPr>
          <w:p w14:paraId="239BAD2B" w14:textId="10C9AA8C" w:rsidR="009042C1" w:rsidRDefault="00F70B28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네트워크 환경 및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E0579">
              <w:rPr>
                <w:rFonts w:asciiTheme="minorHAnsi" w:eastAsiaTheme="minorHAnsi" w:hAnsiTheme="minorHAnsi" w:hint="eastAsia"/>
                <w:sz w:val="20"/>
              </w:rPr>
              <w:t>패키지 관리 설정</w:t>
            </w:r>
          </w:p>
          <w:p w14:paraId="355F9493" w14:textId="2B2D8B81" w:rsidR="00902145" w:rsidRDefault="00902145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기본 유틸리티 설치</w:t>
            </w:r>
          </w:p>
          <w:p w14:paraId="6BA87FB0" w14:textId="77777777" w:rsidR="00902145" w:rsidRDefault="004325AA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트레이닝 기능 구현</w:t>
            </w:r>
          </w:p>
          <w:p w14:paraId="79026F28" w14:textId="6A6EE805" w:rsidR="004325AA" w:rsidRPr="0088008C" w:rsidRDefault="004325AA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매뉴얼 한글화</w:t>
            </w:r>
          </w:p>
        </w:tc>
      </w:tr>
      <w:tr w:rsidR="002C6D4E" w:rsidRPr="0088008C" w14:paraId="404196CD" w14:textId="77777777" w:rsidTr="00AB7F95">
        <w:trPr>
          <w:cantSplit/>
        </w:trPr>
        <w:tc>
          <w:tcPr>
            <w:tcW w:w="3261" w:type="dxa"/>
          </w:tcPr>
          <w:p w14:paraId="5B16B07E" w14:textId="3E4876C5" w:rsidR="002C6D4E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0.3.0</w:t>
            </w:r>
          </w:p>
        </w:tc>
        <w:tc>
          <w:tcPr>
            <w:tcW w:w="6012" w:type="dxa"/>
          </w:tcPr>
          <w:p w14:paraId="107DAC24" w14:textId="6D4462CF" w:rsidR="002C6D4E" w:rsidRDefault="002C6D4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B</w:t>
            </w:r>
            <w:r>
              <w:rPr>
                <w:rFonts w:asciiTheme="minorHAnsi" w:eastAsiaTheme="minorHAnsi" w:hAnsiTheme="minorHAnsi"/>
                <w:sz w:val="20"/>
              </w:rPr>
              <w:t>oB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L</w:t>
            </w:r>
            <w:r>
              <w:rPr>
                <w:rFonts w:asciiTheme="minorHAnsi" w:eastAsiaTheme="minorHAnsi" w:hAnsiTheme="minorHAnsi"/>
                <w:sz w:val="20"/>
              </w:rPr>
              <w:t>inux</w:t>
            </w:r>
            <w:r>
              <w:rPr>
                <w:rFonts w:asciiTheme="minorHAnsi" w:eastAsiaTheme="minorHAnsi" w:hAnsiTheme="minorHAnsi" w:hint="eastAsia"/>
                <w:sz w:val="20"/>
              </w:rPr>
              <w:t>의 편의성 향상</w:t>
            </w:r>
            <w:r w:rsidR="000334E5">
              <w:rPr>
                <w:rFonts w:asciiTheme="minorHAnsi" w:eastAsiaTheme="minorHAnsi" w:hAnsiTheme="minorHAnsi" w:hint="eastAsia"/>
                <w:sz w:val="20"/>
              </w:rPr>
              <w:t xml:space="preserve"> 및 안정화</w:t>
            </w:r>
          </w:p>
        </w:tc>
      </w:tr>
      <w:tr w:rsidR="009042C1" w:rsidRPr="0088008C" w14:paraId="5AA8BD2C" w14:textId="77777777" w:rsidTr="00AB7F95">
        <w:trPr>
          <w:cantSplit/>
        </w:trPr>
        <w:tc>
          <w:tcPr>
            <w:tcW w:w="3261" w:type="dxa"/>
          </w:tcPr>
          <w:p w14:paraId="68412B9A" w14:textId="188357AF" w:rsidR="009042C1" w:rsidRPr="0088008C" w:rsidRDefault="006A550B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담당 멘토 및 각 </w:t>
            </w: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팀원별</w:t>
            </w:r>
            <w:proofErr w:type="spellEnd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 피드백</w:t>
            </w:r>
          </w:p>
        </w:tc>
        <w:tc>
          <w:tcPr>
            <w:tcW w:w="6012" w:type="dxa"/>
          </w:tcPr>
          <w:p w14:paraId="273295C7" w14:textId="75C6C29D" w:rsidR="009042C1" w:rsidRPr="0088008C" w:rsidRDefault="00D101B3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>의 개선</w:t>
            </w:r>
            <w:r w:rsidR="002C6D4E">
              <w:rPr>
                <w:rFonts w:asciiTheme="minorHAnsi" w:eastAsiaTheme="minorHAnsi" w:hAnsiTheme="minorHAnsi" w:cs="바탕" w:hint="eastAsia"/>
                <w:sz w:val="20"/>
              </w:rPr>
              <w:t>을 위한 피드백 도출</w:t>
            </w:r>
          </w:p>
        </w:tc>
      </w:tr>
      <w:tr w:rsidR="009042C1" w:rsidRPr="0088008C" w14:paraId="68431213" w14:textId="77777777" w:rsidTr="00AB7F95">
        <w:trPr>
          <w:cantSplit/>
        </w:trPr>
        <w:tc>
          <w:tcPr>
            <w:tcW w:w="3261" w:type="dxa"/>
          </w:tcPr>
          <w:p w14:paraId="166E1E93" w14:textId="1E832886" w:rsidR="009042C1" w:rsidRPr="0088008C" w:rsidRDefault="002C6D4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>V</w:t>
            </w:r>
            <w:r>
              <w:rPr>
                <w:rFonts w:asciiTheme="minorHAnsi" w:eastAsiaTheme="minorHAnsi" w:hAnsiTheme="minorHAnsi" w:cs="바탕"/>
                <w:sz w:val="20"/>
              </w:rPr>
              <w:t>er 1.0.0</w:t>
            </w:r>
          </w:p>
        </w:tc>
        <w:tc>
          <w:tcPr>
            <w:tcW w:w="6012" w:type="dxa"/>
          </w:tcPr>
          <w:p w14:paraId="19979BDC" w14:textId="20663E03" w:rsidR="009042C1" w:rsidRPr="0088008C" w:rsidRDefault="00D101B3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테스트와 </w:t>
            </w:r>
            <w:r w:rsidR="001F69CE" w:rsidRPr="0088008C">
              <w:rPr>
                <w:rFonts w:asciiTheme="minorHAnsi" w:eastAsiaTheme="minorHAnsi" w:hAnsiTheme="minorHAnsi" w:cs="바탕" w:hint="eastAsia"/>
                <w:sz w:val="20"/>
              </w:rPr>
              <w:t>피드백을 반영한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 버전</w:t>
            </w:r>
          </w:p>
        </w:tc>
      </w:tr>
      <w:tr w:rsidR="001F69CE" w:rsidRPr="0088008C" w14:paraId="3FC74843" w14:textId="77777777" w:rsidTr="00AB7F95">
        <w:trPr>
          <w:cantSplit/>
        </w:trPr>
        <w:tc>
          <w:tcPr>
            <w:tcW w:w="3261" w:type="dxa"/>
          </w:tcPr>
          <w:p w14:paraId="376B410A" w14:textId="6CE27577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로고</w:t>
            </w:r>
          </w:p>
        </w:tc>
        <w:tc>
          <w:tcPr>
            <w:tcW w:w="6012" w:type="dxa"/>
          </w:tcPr>
          <w:p w14:paraId="28AAE95C" w14:textId="1E0D5B8B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를 표현할 수 있는 로고</w:t>
            </w:r>
          </w:p>
        </w:tc>
      </w:tr>
      <w:tr w:rsidR="001F69CE" w:rsidRPr="0088008C" w14:paraId="62750F1B" w14:textId="77777777" w:rsidTr="00AB7F95">
        <w:trPr>
          <w:cantSplit/>
        </w:trPr>
        <w:tc>
          <w:tcPr>
            <w:tcW w:w="3261" w:type="dxa"/>
          </w:tcPr>
          <w:p w14:paraId="78BEFCE8" w14:textId="728AF881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결과 보고서</w:t>
            </w:r>
          </w:p>
        </w:tc>
        <w:tc>
          <w:tcPr>
            <w:tcW w:w="6012" w:type="dxa"/>
          </w:tcPr>
          <w:p w14:paraId="51F94265" w14:textId="7F9E1D50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프로젝트 결과에 대한 보고서</w:t>
            </w:r>
          </w:p>
        </w:tc>
      </w:tr>
      <w:tr w:rsidR="001F69CE" w:rsidRPr="0088008C" w14:paraId="4425CA4C" w14:textId="77777777" w:rsidTr="00AB7F95">
        <w:trPr>
          <w:cantSplit/>
        </w:trPr>
        <w:tc>
          <w:tcPr>
            <w:tcW w:w="3261" w:type="dxa"/>
          </w:tcPr>
          <w:p w14:paraId="6EEF0EC3" w14:textId="1F7AF166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</w:p>
        </w:tc>
        <w:tc>
          <w:tcPr>
            <w:tcW w:w="6012" w:type="dxa"/>
          </w:tcPr>
          <w:p w14:paraId="64163CC2" w14:textId="38880C75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 </w:t>
            </w:r>
            <w:r w:rsidR="00D101B3">
              <w:rPr>
                <w:rFonts w:asciiTheme="minorHAnsi" w:eastAsiaTheme="minorHAnsi" w:hAnsiTheme="minorHAnsi" w:cs="바탕" w:hint="eastAsia"/>
                <w:sz w:val="20"/>
              </w:rPr>
              <w:t xml:space="preserve">프로젝트 </w:t>
            </w:r>
            <w:r w:rsidR="00040D3B">
              <w:rPr>
                <w:rFonts w:asciiTheme="minorHAnsi" w:eastAsiaTheme="minorHAnsi" w:hAnsiTheme="minorHAnsi" w:cs="바탕" w:hint="eastAsia"/>
                <w:sz w:val="20"/>
              </w:rPr>
              <w:t xml:space="preserve">최종 </w:t>
            </w:r>
            <w:r w:rsidR="00D101B3">
              <w:rPr>
                <w:rFonts w:asciiTheme="minorHAnsi" w:eastAsiaTheme="minorHAnsi" w:hAnsiTheme="minorHAnsi" w:cs="바탕" w:hint="eastAsia"/>
                <w:sz w:val="20"/>
              </w:rPr>
              <w:t>결과물</w:t>
            </w:r>
          </w:p>
        </w:tc>
      </w:tr>
      <w:tr w:rsidR="001F69CE" w:rsidRPr="0088008C" w14:paraId="289CDF81" w14:textId="77777777" w:rsidTr="00AB7F95">
        <w:trPr>
          <w:cantSplit/>
        </w:trPr>
        <w:tc>
          <w:tcPr>
            <w:tcW w:w="3261" w:type="dxa"/>
          </w:tcPr>
          <w:p w14:paraId="5D197BE4" w14:textId="339BA3BA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최종 산출물</w:t>
            </w:r>
          </w:p>
        </w:tc>
        <w:tc>
          <w:tcPr>
            <w:tcW w:w="6012" w:type="dxa"/>
          </w:tcPr>
          <w:p w14:paraId="35B2D4DD" w14:textId="01FA906E" w:rsidR="001F69CE" w:rsidRPr="0088008C" w:rsidRDefault="00D101B3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프로젝트 종료 시 제출할 </w:t>
            </w:r>
            <w:r w:rsidR="001F69CE"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각종 </w:t>
            </w:r>
            <w:r w:rsidR="002C6D4E">
              <w:rPr>
                <w:rFonts w:asciiTheme="minorHAnsi" w:eastAsiaTheme="minorHAnsi" w:hAnsiTheme="minorHAnsi" w:cs="바탕" w:hint="eastAsia"/>
                <w:sz w:val="20"/>
              </w:rPr>
              <w:t>결과물</w:t>
            </w:r>
          </w:p>
        </w:tc>
      </w:tr>
    </w:tbl>
    <w:p w14:paraId="701943DB" w14:textId="19AE7608" w:rsidR="00E2261A" w:rsidRDefault="00E2261A" w:rsidP="00E2261A">
      <w:pPr>
        <w:pStyle w:val="10"/>
        <w:rPr>
          <w:rFonts w:asciiTheme="minorHAnsi" w:eastAsiaTheme="minorHAnsi" w:hAnsiTheme="minorHAnsi"/>
          <w:i/>
          <w:color w:val="FF0000"/>
          <w:sz w:val="20"/>
        </w:rPr>
      </w:pPr>
    </w:p>
    <w:p w14:paraId="4ADA995E" w14:textId="77777777" w:rsidR="00AB7F95" w:rsidRPr="00CD7060" w:rsidRDefault="00AB7F95">
      <w:pPr>
        <w:tabs>
          <w:tab w:val="left" w:pos="720"/>
        </w:tabs>
        <w:rPr>
          <w:rFonts w:asciiTheme="minorHAnsi" w:eastAsiaTheme="minorHAnsi" w:hAnsiTheme="minorHAnsi"/>
          <w:sz w:val="22"/>
        </w:rPr>
      </w:pPr>
    </w:p>
    <w:p w14:paraId="7715ADC2" w14:textId="20CC6FA5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  <w:sz w:val="20"/>
        </w:rPr>
        <w:lastRenderedPageBreak/>
        <w:t>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수행하는데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사용될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도구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및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기법은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다음과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같다</w:t>
      </w:r>
      <w:r w:rsidRPr="0088008C">
        <w:rPr>
          <w:rFonts w:asciiTheme="minorHAnsi" w:eastAsiaTheme="minorHAnsi" w:hAnsiTheme="minorHAnsi"/>
          <w:sz w:val="22"/>
        </w:rPr>
        <w:t>.</w:t>
      </w:r>
    </w:p>
    <w:p w14:paraId="15B7DD4C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Cs/>
          <w:sz w:val="20"/>
        </w:rPr>
      </w:pPr>
    </w:p>
    <w:tbl>
      <w:tblPr>
        <w:tblW w:w="0" w:type="auto"/>
        <w:tblInd w:w="7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0"/>
        <w:gridCol w:w="5520"/>
      </w:tblGrid>
      <w:tr w:rsidR="009A66F7" w:rsidRPr="0088008C" w14:paraId="505908F5" w14:textId="77777777">
        <w:trPr>
          <w:trHeight w:val="23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B15CCA" w14:textId="77777777" w:rsidR="009A66F7" w:rsidRPr="0088008C" w:rsidRDefault="009A66F7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구</w:t>
            </w:r>
            <w:r w:rsidRPr="0088008C">
              <w:rPr>
                <w:rFonts w:asciiTheme="minorHAnsi" w:eastAsiaTheme="minorHAnsi" w:hAnsiTheme="minorHAnsi"/>
                <w:b/>
                <w:bCs/>
                <w:sz w:val="20"/>
              </w:rPr>
              <w:t xml:space="preserve">  </w:t>
            </w: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분</w:t>
            </w:r>
            <w:proofErr w:type="gramEnd"/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441835B" w14:textId="77777777" w:rsidR="009A66F7" w:rsidRPr="0088008C" w:rsidRDefault="009A66F7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항</w:t>
            </w:r>
            <w:r w:rsidRPr="0088008C">
              <w:rPr>
                <w:rFonts w:asciiTheme="minorHAnsi" w:eastAsiaTheme="minorHAnsi" w:hAnsiTheme="minorHAnsi"/>
                <w:b/>
                <w:bCs/>
                <w:sz w:val="20"/>
              </w:rPr>
              <w:t xml:space="preserve">  </w:t>
            </w: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목</w:t>
            </w:r>
            <w:proofErr w:type="gramEnd"/>
          </w:p>
        </w:tc>
      </w:tr>
      <w:tr w:rsidR="009A66F7" w:rsidRPr="0088008C" w14:paraId="48145A9A" w14:textId="77777777">
        <w:trPr>
          <w:trHeight w:val="57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9831D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문서화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도구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7966D" w14:textId="69BA2306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MS</w:t>
            </w:r>
            <w:r w:rsidRPr="0088008C">
              <w:rPr>
                <w:rFonts w:asciiTheme="minorHAnsi" w:eastAsiaTheme="minorHAnsi" w:hAnsiTheme="minorHAnsi"/>
                <w:sz w:val="20"/>
              </w:rPr>
              <w:t>-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Office</w:t>
            </w:r>
          </w:p>
          <w:p w14:paraId="1D8272E1" w14:textId="0E149BA5" w:rsidR="001F69CE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/>
                <w:sz w:val="20"/>
              </w:rPr>
              <w:t>Github</w:t>
            </w:r>
            <w:proofErr w:type="spellEnd"/>
          </w:p>
          <w:p w14:paraId="7CDEFBEF" w14:textId="69774D79" w:rsidR="009A66F7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Markdown</w:t>
            </w:r>
          </w:p>
          <w:p w14:paraId="4C82917E" w14:textId="17D51405" w:rsidR="001563FA" w:rsidRPr="001563FA" w:rsidRDefault="00D832E7" w:rsidP="001563F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/>
                <w:sz w:val="20"/>
              </w:rPr>
              <w:t>D</w:t>
            </w:r>
            <w:r w:rsidR="001563FA">
              <w:rPr>
                <w:rFonts w:asciiTheme="minorHAnsi" w:eastAsiaTheme="minorHAnsi" w:hAnsiTheme="minorHAnsi"/>
                <w:sz w:val="20"/>
              </w:rPr>
              <w:t>oxygen</w:t>
            </w:r>
            <w:proofErr w:type="spellEnd"/>
          </w:p>
        </w:tc>
      </w:tr>
      <w:tr w:rsidR="009A66F7" w:rsidRPr="0088008C" w14:paraId="5CF658BF" w14:textId="77777777">
        <w:trPr>
          <w:trHeight w:val="469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498E4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분석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및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설계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도구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01C5B" w14:textId="2E13024E" w:rsidR="009A66F7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Virtual </w:t>
            </w:r>
            <w:proofErr w:type="gramStart"/>
            <w:r w:rsidRPr="0088008C">
              <w:rPr>
                <w:rFonts w:asciiTheme="minorHAnsi" w:eastAsiaTheme="minorHAnsi" w:hAnsiTheme="minorHAnsi"/>
                <w:sz w:val="20"/>
              </w:rPr>
              <w:t>Machine(</w:t>
            </w:r>
            <w:proofErr w:type="gramEnd"/>
            <w:r w:rsidRPr="0088008C">
              <w:rPr>
                <w:rFonts w:asciiTheme="minorHAnsi" w:eastAsiaTheme="minorHAnsi" w:hAnsiTheme="minorHAnsi"/>
                <w:sz w:val="20"/>
              </w:rPr>
              <w:t>VirtualBox, VMware)</w:t>
            </w:r>
          </w:p>
          <w:p w14:paraId="3B36BF3F" w14:textId="60585C70" w:rsidR="00995EC4" w:rsidRDefault="00995EC4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G</w:t>
            </w:r>
            <w:r>
              <w:rPr>
                <w:rFonts w:asciiTheme="minorHAnsi" w:eastAsiaTheme="minorHAnsi" w:hAnsiTheme="minorHAnsi"/>
                <w:sz w:val="20"/>
              </w:rPr>
              <w:t>itlab</w:t>
            </w:r>
          </w:p>
          <w:p w14:paraId="0FCA3F98" w14:textId="1368EC1D" w:rsidR="00995EC4" w:rsidRPr="0088008C" w:rsidRDefault="00995EC4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Jenkins</w:t>
            </w:r>
          </w:p>
        </w:tc>
      </w:tr>
      <w:tr w:rsidR="009A66F7" w:rsidRPr="0088008C" w14:paraId="2EF4C489" w14:textId="77777777"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78FDE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자료분석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기법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73AD9" w14:textId="0CAAC643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워크샵</w:t>
            </w:r>
          </w:p>
          <w:p w14:paraId="583972C5" w14:textId="44EA4CE5" w:rsidR="009A66F7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문헌 조사, 공식 매뉴얼 분석, 논문 자료 분석</w:t>
            </w:r>
          </w:p>
        </w:tc>
      </w:tr>
    </w:tbl>
    <w:p w14:paraId="396F94A3" w14:textId="77777777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</w:p>
    <w:p w14:paraId="08A60D75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</w:p>
    <w:p w14:paraId="655EE59E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32" w:name="_Toc324850414"/>
      <w:bookmarkStart w:id="33" w:name="_Toc324851042"/>
      <w:bookmarkStart w:id="34" w:name="_Toc324936163"/>
      <w:bookmarkStart w:id="35" w:name="_Toc324937663"/>
      <w:bookmarkStart w:id="36" w:name="_Toc324938733"/>
      <w:bookmarkStart w:id="37" w:name="_Toc336272365"/>
      <w:bookmarkStart w:id="38" w:name="_Toc336272527"/>
      <w:bookmarkStart w:id="39" w:name="_Toc336337063"/>
      <w:bookmarkStart w:id="40" w:name="_Toc354405690"/>
      <w:bookmarkStart w:id="41" w:name="_Toc354568091"/>
      <w:bookmarkStart w:id="42" w:name="_Toc355171808"/>
      <w:bookmarkStart w:id="43" w:name="_Toc356121703"/>
      <w:bookmarkStart w:id="44" w:name="_Toc356308961"/>
      <w:bookmarkStart w:id="45" w:name="_Toc358175672"/>
      <w:bookmarkStart w:id="46" w:name="_Toc360278921"/>
      <w:bookmarkStart w:id="47" w:name="_Toc365983805"/>
      <w:r w:rsidRPr="0088008C">
        <w:rPr>
          <w:rFonts w:asciiTheme="minorHAnsi" w:eastAsiaTheme="minorHAnsi" w:hAnsiTheme="minorHAnsi" w:hint="eastAsia"/>
        </w:rPr>
        <w:lastRenderedPageBreak/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일정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88008C">
        <w:rPr>
          <w:rFonts w:asciiTheme="minorHAnsi" w:eastAsiaTheme="minorHAnsi" w:hAnsiTheme="minorHAnsi"/>
        </w:rPr>
        <w:t xml:space="preserve"> </w:t>
      </w:r>
    </w:p>
    <w:p w14:paraId="049BCD5F" w14:textId="77777777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jc w:val="right"/>
        <w:textAlignment w:val="bottom"/>
        <w:rPr>
          <w:rFonts w:asciiTheme="minorHAnsi" w:eastAsiaTheme="minorHAnsi" w:hAnsiTheme="minorHAnsi"/>
          <w:sz w:val="20"/>
        </w:rPr>
      </w:pPr>
    </w:p>
    <w:p w14:paraId="6822695C" w14:textId="437A2728" w:rsidR="00C3167B" w:rsidRPr="0088008C" w:rsidRDefault="009A66F7" w:rsidP="00C3167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아래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표는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승인을</w:t>
      </w:r>
      <w:r w:rsidR="00C3167B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전제로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수행기간을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표시하고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0B30E2F0" w14:textId="17C6C44C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6D7ED5F8" w14:textId="24AB22EF" w:rsidR="009042C1" w:rsidRPr="0088008C" w:rsidRDefault="009042C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</w:p>
    <w:tbl>
      <w:tblPr>
        <w:tblW w:w="8880" w:type="dxa"/>
        <w:tblInd w:w="2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8"/>
        <w:gridCol w:w="1434"/>
        <w:gridCol w:w="1170"/>
        <w:gridCol w:w="1179"/>
        <w:gridCol w:w="270"/>
        <w:gridCol w:w="270"/>
        <w:gridCol w:w="267"/>
        <w:gridCol w:w="264"/>
        <w:gridCol w:w="264"/>
        <w:gridCol w:w="264"/>
        <w:gridCol w:w="264"/>
        <w:gridCol w:w="249"/>
        <w:gridCol w:w="279"/>
        <w:gridCol w:w="264"/>
        <w:gridCol w:w="264"/>
        <w:gridCol w:w="264"/>
        <w:gridCol w:w="265"/>
        <w:gridCol w:w="265"/>
        <w:gridCol w:w="267"/>
        <w:gridCol w:w="259"/>
      </w:tblGrid>
      <w:tr w:rsidR="009042C1" w:rsidRPr="0088008C" w14:paraId="01438DFB" w14:textId="77777777" w:rsidTr="00E976EC">
        <w:trPr>
          <w:cantSplit/>
          <w:trHeight w:val="246"/>
        </w:trPr>
        <w:tc>
          <w:tcPr>
            <w:tcW w:w="22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35E3818E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단계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73EE052A" w14:textId="1F15E1B0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시작</w:t>
            </w:r>
          </w:p>
        </w:tc>
        <w:tc>
          <w:tcPr>
            <w:tcW w:w="11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0D4921A2" w14:textId="12C5C3E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종료</w:t>
            </w:r>
          </w:p>
        </w:tc>
        <w:tc>
          <w:tcPr>
            <w:tcW w:w="4239" w:type="dxa"/>
            <w:gridSpan w:val="1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99C039E" w14:textId="0C5819B1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20</w:t>
            </w:r>
            <w:r w:rsidR="00934EC8">
              <w:rPr>
                <w:rFonts w:asciiTheme="minorHAnsi" w:eastAsiaTheme="minorHAnsi" w:hAnsiTheme="minorHAnsi"/>
                <w:b/>
                <w:bCs/>
                <w:sz w:val="22"/>
              </w:rPr>
              <w:t>20</w:t>
            </w:r>
          </w:p>
        </w:tc>
      </w:tr>
      <w:tr w:rsidR="009042C1" w:rsidRPr="0088008C" w14:paraId="26FF49D2" w14:textId="77777777" w:rsidTr="00E976EC">
        <w:trPr>
          <w:cantSplit/>
          <w:trHeight w:val="181"/>
        </w:trPr>
        <w:tc>
          <w:tcPr>
            <w:tcW w:w="229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7AA97E6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6921180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1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CB60A4B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07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5EB5B693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9</w:t>
            </w:r>
          </w:p>
        </w:tc>
        <w:tc>
          <w:tcPr>
            <w:tcW w:w="104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7C2A06FE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10</w:t>
            </w:r>
          </w:p>
        </w:tc>
        <w:tc>
          <w:tcPr>
            <w:tcW w:w="107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5B41D8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11</w:t>
            </w:r>
          </w:p>
        </w:tc>
        <w:tc>
          <w:tcPr>
            <w:tcW w:w="1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EF9FA2D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12</w:t>
            </w:r>
          </w:p>
        </w:tc>
      </w:tr>
      <w:tr w:rsidR="009042C1" w:rsidRPr="0088008C" w14:paraId="13B10158" w14:textId="77777777" w:rsidTr="001F69CE">
        <w:trPr>
          <w:cantSplit/>
          <w:trHeight w:val="465"/>
        </w:trPr>
        <w:tc>
          <w:tcPr>
            <w:tcW w:w="858" w:type="dxa"/>
            <w:vMerge w:val="restart"/>
            <w:tcBorders>
              <w:left w:val="single" w:sz="6" w:space="0" w:color="auto"/>
              <w:right w:val="single" w:sz="4" w:space="0" w:color="auto"/>
            </w:tcBorders>
          </w:tcPr>
          <w:p w14:paraId="2ABFBCFB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bookmarkStart w:id="48" w:name="_Hlk178017326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ABCC" w14:textId="3D42A378" w:rsidR="009042C1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착수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8E876F1" w14:textId="3C553743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.09.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01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27E07A" w14:textId="16BD97DB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13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9DB9BDC" w14:textId="4236734E" w:rsidR="009042C1" w:rsidRPr="0088008C" w:rsidRDefault="00934EC8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4ABEFE" wp14:editId="5ED5F5FB">
                      <wp:simplePos x="0" y="0"/>
                      <wp:positionH relativeFrom="column">
                        <wp:posOffset>-15213</wp:posOffset>
                      </wp:positionH>
                      <wp:positionV relativeFrom="paragraph">
                        <wp:posOffset>199362</wp:posOffset>
                      </wp:positionV>
                      <wp:extent cx="349857" cy="0"/>
                      <wp:effectExtent l="0" t="38100" r="50800" b="38100"/>
                      <wp:wrapNone/>
                      <wp:docPr id="30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857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2E948" id="Line 2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5.7pt" to="26.3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" strokeweight="6pt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8F72435" w14:textId="34EB4EB0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C34E48F" w14:textId="4A9F4574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143F4" w14:textId="5006A819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108A0D0" w14:textId="6DFCE554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30E15B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E64ED1E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9829A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9440B3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26FECF6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AE29659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EAD4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53A213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218D2E2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D5EFFC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6EFF9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  <w:bookmarkEnd w:id="48"/>
      <w:tr w:rsidR="009042C1" w:rsidRPr="0088008C" w14:paraId="704C9C02" w14:textId="77777777" w:rsidTr="001F69CE">
        <w:trPr>
          <w:cantSplit/>
          <w:trHeight w:val="330"/>
        </w:trPr>
        <w:tc>
          <w:tcPr>
            <w:tcW w:w="858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6DA4C433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D641" w14:textId="142AB457" w:rsidR="009042C1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구현 및 테스트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8B37405" w14:textId="5D5C1DE1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09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AE2FF7">
              <w:rPr>
                <w:rFonts w:asciiTheme="minorHAnsi" w:eastAsiaTheme="minorHAnsi" w:hAnsiTheme="minorHAnsi"/>
                <w:sz w:val="20"/>
              </w:rPr>
              <w:t>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76E00D" w14:textId="36E2099F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.12.</w:t>
            </w:r>
            <w:r w:rsidR="00934EC8">
              <w:rPr>
                <w:rFonts w:asciiTheme="minorHAnsi" w:eastAsiaTheme="minorHAnsi" w:hAnsiTheme="minorHAnsi"/>
                <w:sz w:val="20"/>
              </w:rPr>
              <w:t>20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67E0C7E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CB2195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782D0B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E83B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65F6E3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6138441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5C57067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6017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4245C6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1FA7BAA" w14:textId="0079033C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28CF9" wp14:editId="5FE3798F">
                      <wp:simplePos x="0" y="0"/>
                      <wp:positionH relativeFrom="column">
                        <wp:posOffset>-1199543</wp:posOffset>
                      </wp:positionH>
                      <wp:positionV relativeFrom="paragraph">
                        <wp:posOffset>196243</wp:posOffset>
                      </wp:positionV>
                      <wp:extent cx="2144423" cy="0"/>
                      <wp:effectExtent l="0" t="38100" r="46355" b="38100"/>
                      <wp:wrapNone/>
                      <wp:docPr id="22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4423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69E41" id="Line 21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4.45pt,15.45pt" to="74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" strokeweight="6pt"/>
                  </w:pict>
                </mc:Fallback>
              </mc:AlternateContent>
            </w: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1672032" w14:textId="5B3120F2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AE652" w14:textId="06D64B21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072AE8E" w14:textId="3780158E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A9F6477" w14:textId="56CE70F0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FDDEBC5" w14:textId="114E0B2C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AA36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1F69CE" w:rsidRPr="0088008C" w14:paraId="34218E5F" w14:textId="77777777" w:rsidTr="001F69CE">
        <w:trPr>
          <w:cantSplit/>
          <w:trHeight w:val="330"/>
        </w:trPr>
        <w:tc>
          <w:tcPr>
            <w:tcW w:w="858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2A6009C" w14:textId="77777777" w:rsidR="001F69CE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296E" w14:textId="53A3368C" w:rsidR="001F69CE" w:rsidRPr="0088008C" w:rsidRDefault="00511CF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종료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C22C0" w14:textId="480BCEAE" w:rsidR="001F69CE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</w:t>
            </w:r>
            <w:r w:rsidRPr="0088008C">
              <w:rPr>
                <w:rFonts w:asciiTheme="minorHAnsi" w:eastAsiaTheme="minorHAnsi" w:hAnsiTheme="minorHAnsi"/>
                <w:sz w:val="20"/>
              </w:rPr>
              <w:t>020.12.</w:t>
            </w:r>
            <w:r w:rsidR="00AE2FF7">
              <w:rPr>
                <w:rFonts w:asciiTheme="minorHAnsi" w:eastAsiaTheme="minorHAnsi" w:hAnsiTheme="minorHAnsi"/>
                <w:sz w:val="20"/>
              </w:rPr>
              <w:t>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BDE5A8" w14:textId="0FD3BFD0" w:rsidR="001F69CE" w:rsidRPr="0088008C" w:rsidRDefault="0072328C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</w:t>
            </w:r>
            <w:r w:rsidRPr="0088008C">
              <w:rPr>
                <w:rFonts w:asciiTheme="minorHAnsi" w:eastAsiaTheme="minorHAnsi" w:hAnsiTheme="minorHAnsi"/>
                <w:sz w:val="20"/>
              </w:rPr>
              <w:t>020.12.</w:t>
            </w:r>
            <w:r w:rsidR="00D31D3F">
              <w:rPr>
                <w:rFonts w:asciiTheme="minorHAnsi" w:eastAsiaTheme="minorHAnsi" w:hAnsiTheme="minorHAnsi"/>
                <w:sz w:val="20"/>
              </w:rPr>
              <w:t>23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D2049EE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AC0F883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80ABD9D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90BF9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EED246C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A9B42B1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15A32BA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ECC7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A8054A6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83C53A6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noProof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D61DDFE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E5F8C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6F44485" w14:textId="674A834D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noProof/>
                <w:sz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3F560D0" w14:textId="3C125B2D" w:rsidR="001F69CE" w:rsidRPr="0088008C" w:rsidRDefault="0072328C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8B515B" wp14:editId="26E26ECE">
                      <wp:simplePos x="0" y="0"/>
                      <wp:positionH relativeFrom="column">
                        <wp:posOffset>148894</wp:posOffset>
                      </wp:positionH>
                      <wp:positionV relativeFrom="paragraph">
                        <wp:posOffset>201709</wp:posOffset>
                      </wp:positionV>
                      <wp:extent cx="229262" cy="0"/>
                      <wp:effectExtent l="0" t="38100" r="56515" b="38100"/>
                      <wp:wrapNone/>
                      <wp:docPr id="1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262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A5460" id="Line 2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15.9pt" to="29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" strokeweight="6pt"/>
                  </w:pict>
                </mc:Fallback>
              </mc:AlternateContent>
            </w: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78FAB67" w14:textId="2740A4F1" w:rsidR="001F69CE" w:rsidRPr="0088008C" w:rsidRDefault="00934EC8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6855B7" wp14:editId="46604D83">
                      <wp:simplePos x="0" y="0"/>
                      <wp:positionH relativeFrom="column">
                        <wp:posOffset>103174</wp:posOffset>
                      </wp:positionH>
                      <wp:positionV relativeFrom="paragraph">
                        <wp:posOffset>72390</wp:posOffset>
                      </wp:positionV>
                      <wp:extent cx="227965" cy="228600"/>
                      <wp:effectExtent l="19050" t="38100" r="38735" b="38100"/>
                      <wp:wrapNone/>
                      <wp:docPr id="28" name="AutoShap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0F90E" id="AutoShape 185" o:spid="_x0000_s1026" style="position:absolute;left:0;text-align:left;margin-left:8.1pt;margin-top:5.7pt;width:17.9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96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" path="m,87317r87075,1l113983,r26907,87318l227965,87317r-70446,53965l184427,228599,113983,174634,43538,228599,70446,141282,,87317xe" fillcolor="red">
                      <v:stroke joinstyle="miter"/>
                      <v:path o:connecttype="custom" o:connectlocs="0,87317;87075,87318;113983,0;140890,87318;227965,87317;157519,141282;184427,228599;113983,174634;43538,228599;70446,141282;0,87317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F9630" w14:textId="23140FF5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4609EBE4" w14:textId="3E151E66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05AB6AB7" w14:textId="2D77E548" w:rsidR="009A66F7" w:rsidRPr="0088008C" w:rsidRDefault="009A66F7">
      <w:pPr>
        <w:pStyle w:val="paragraph1"/>
        <w:keepLines w:val="0"/>
        <w:spacing w:after="0"/>
        <w:ind w:firstLineChars="100" w:firstLine="20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</w:rPr>
        <w:t xml:space="preserve">* 상세 프로젝트 일정은 </w:t>
      </w:r>
      <w:r w:rsidR="00144A6E" w:rsidRPr="0088008C">
        <w:rPr>
          <w:rFonts w:asciiTheme="minorHAnsi" w:eastAsiaTheme="minorHAnsi" w:hAnsiTheme="minorHAnsi" w:hint="eastAsia"/>
        </w:rPr>
        <w:t>WBS를 참조</w:t>
      </w:r>
    </w:p>
    <w:p w14:paraId="036AEEDD" w14:textId="77777777" w:rsidR="009A66F7" w:rsidRPr="0088008C" w:rsidRDefault="009A66F7">
      <w:pPr>
        <w:rPr>
          <w:rFonts w:asciiTheme="minorHAnsi" w:eastAsiaTheme="minorHAnsi" w:hAnsiTheme="minorHAnsi"/>
          <w:sz w:val="20"/>
        </w:rPr>
      </w:pPr>
    </w:p>
    <w:p w14:paraId="385A3900" w14:textId="77777777" w:rsidR="009A66F7" w:rsidRPr="0088008C" w:rsidRDefault="009A66F7">
      <w:pPr>
        <w:pStyle w:val="1"/>
        <w:snapToGrid w:val="0"/>
        <w:ind w:left="720" w:hanging="720"/>
        <w:rPr>
          <w:rFonts w:asciiTheme="minorHAnsi" w:eastAsiaTheme="minorHAnsi" w:hAnsiTheme="minorHAnsi"/>
        </w:rPr>
      </w:pPr>
      <w:bookmarkStart w:id="49" w:name="_Toc336337064"/>
      <w:bookmarkStart w:id="50" w:name="_Toc354405691"/>
      <w:bookmarkStart w:id="51" w:name="_Toc354568092"/>
      <w:bookmarkStart w:id="52" w:name="_Toc355171809"/>
      <w:bookmarkStart w:id="53" w:name="_Toc356121704"/>
      <w:bookmarkStart w:id="54" w:name="_Toc356308962"/>
      <w:bookmarkStart w:id="55" w:name="_Toc358175673"/>
      <w:bookmarkStart w:id="56" w:name="_Toc360278922"/>
      <w:bookmarkStart w:id="57" w:name="_Toc365983806"/>
      <w:r w:rsidRPr="0088008C">
        <w:rPr>
          <w:rFonts w:asciiTheme="minorHAnsi" w:eastAsiaTheme="minorHAnsi" w:hAnsiTheme="minorHAnsi" w:hint="eastAsia"/>
        </w:rPr>
        <w:lastRenderedPageBreak/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조직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498EFC" w14:textId="77777777" w:rsidR="00C3167B" w:rsidRPr="0088008C" w:rsidRDefault="00756A6C" w:rsidP="00756A6C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/>
        </w:rPr>
        <w:t>프로젝</w:t>
      </w:r>
      <w:r w:rsidRPr="0088008C">
        <w:rPr>
          <w:rFonts w:asciiTheme="minorHAnsi" w:eastAsiaTheme="minorHAnsi" w:hAnsiTheme="minorHAnsi" w:hint="eastAsia"/>
        </w:rPr>
        <w:t>트 조직도</w:t>
      </w:r>
    </w:p>
    <w:p w14:paraId="38FF5F85" w14:textId="77777777" w:rsidR="008B3D4C" w:rsidRPr="0088008C" w:rsidRDefault="00756A6C">
      <w:pPr>
        <w:pStyle w:val="10"/>
        <w:snapToGrid w:val="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DD8C02" wp14:editId="1350ECD7">
                <wp:simplePos x="0" y="0"/>
                <wp:positionH relativeFrom="column">
                  <wp:posOffset>40005</wp:posOffset>
                </wp:positionH>
                <wp:positionV relativeFrom="paragraph">
                  <wp:posOffset>344170</wp:posOffset>
                </wp:positionV>
                <wp:extent cx="5509895" cy="2655570"/>
                <wp:effectExtent l="0" t="0" r="52705" b="49530"/>
                <wp:wrapTopAndBottom/>
                <wp:docPr id="21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95" cy="2655570"/>
                          <a:chOff x="0" y="0"/>
                          <a:chExt cx="6997225" cy="3427900"/>
                        </a:xfrm>
                      </wpg:grpSpPr>
                      <wps:wsp>
                        <wps:cNvPr id="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673707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41A2D963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30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96868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3CA7148E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4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45069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6C6477E1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3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92787" y="0"/>
                            <a:ext cx="2528889" cy="4946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8272F48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PMO Group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808725"/>
                            <a:ext cx="2528889" cy="43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4CED69BA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Technical Support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03396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09B74365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2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4700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024B6568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1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2907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8D12954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29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10" name="TextBox 1"/>
                        <wps:cNvSpPr txBox="1"/>
                        <wps:spPr>
                          <a:xfrm>
                            <a:off x="2974453" y="2727480"/>
                            <a:ext cx="1985055" cy="4387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F14A1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………………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468336" y="808725"/>
                            <a:ext cx="2528889" cy="43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33A4E76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자문그룹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12" name="AutoShape 51"/>
                        <wps:cNvCnPr>
                          <a:cxnSpLocks noChangeShapeType="1"/>
                          <a:stCxn id="8" idx="0"/>
                          <a:endCxn id="5" idx="2"/>
                        </wps:cNvCnPr>
                        <wps:spPr bwMode="auto">
                          <a:xfrm rot="5400000" flipH="1" flipV="1">
                            <a:off x="1037427" y="131796"/>
                            <a:ext cx="2056951" cy="27826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426567" y="520935"/>
                            <a:ext cx="2056951" cy="2004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714599" y="808968"/>
                            <a:ext cx="2056952" cy="14283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930623" y="1024991"/>
                            <a:ext cx="2056951" cy="9962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AutoShape 51"/>
                        <wps:cNvCnPr>
                          <a:cxnSpLocks noChangeShapeType="1"/>
                          <a:stCxn id="9" idx="0"/>
                          <a:endCxn id="5" idx="2"/>
                        </wps:cNvCnPr>
                        <wps:spPr bwMode="auto">
                          <a:xfrm rot="16200000" flipV="1">
                            <a:off x="3566531" y="385351"/>
                            <a:ext cx="2056951" cy="22755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AutoShape 51"/>
                        <wps:cNvCnPr>
                          <a:cxnSpLocks noChangeShapeType="1"/>
                          <a:stCxn id="2" idx="0"/>
                          <a:endCxn id="5" idx="2"/>
                        </wps:cNvCnPr>
                        <wps:spPr bwMode="auto">
                          <a:xfrm rot="16200000" flipV="1">
                            <a:off x="3831931" y="119951"/>
                            <a:ext cx="2056951" cy="28063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AutoShape 51"/>
                        <wps:cNvCnPr>
                          <a:cxnSpLocks noChangeShapeType="1"/>
                          <a:stCxn id="6" idx="3"/>
                          <a:endCxn id="5" idx="2"/>
                        </wps:cNvCnPr>
                        <wps:spPr bwMode="auto">
                          <a:xfrm flipV="1">
                            <a:off x="2528889" y="494649"/>
                            <a:ext cx="928343" cy="53209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AutoShape 51"/>
                        <wps:cNvCnPr>
                          <a:cxnSpLocks noChangeShapeType="1"/>
                          <a:stCxn id="11" idx="1"/>
                          <a:endCxn id="5" idx="2"/>
                        </wps:cNvCnPr>
                        <wps:spPr bwMode="auto">
                          <a:xfrm rot="10800000">
                            <a:off x="3457233" y="494651"/>
                            <a:ext cx="1011104" cy="53209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D8C02" id="그룹 20" o:spid="_x0000_s1026" style="position:absolute;left:0;text-align:left;margin-left:3.15pt;margin-top:27.1pt;width:433.85pt;height:209.1pt;z-index:251659264;mso-width-relative:margin;mso-height-relative:margin" coordsize="69972,3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">
                <v:rect id="Rectangle 37" o:spid="_x0000_s1027" style="position:absolute;left:56737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41A2D963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30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28" style="position:absolute;left:15968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3CA7148E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4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29" style="position:absolute;left:11450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6C6477E1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3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0" style="position:absolute;left:21927;width:25289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78272F48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PMO Group</w:t>
                        </w:r>
                      </w:p>
                    </w:txbxContent>
                  </v:textbox>
                </v:rect>
                <v:rect id="Rectangle 37" o:spid="_x0000_s1031" style="position:absolute;top:8087;width:25288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4CED69BA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Technical Support</w:t>
                        </w:r>
                      </w:p>
                    </w:txbxContent>
                  </v:textbox>
                </v:rect>
                <v:rect id="Rectangle 37" o:spid="_x0000_s1032" style="position:absolute;left:7033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09B74365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2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3" style="position:absolute;left:847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" fillcolor="white [3212]" strokecolor="black [3213]">
                  <v:shadow on="t"/>
                  <v:textbox inset="2mm,2mm,2mm,2mm">
                    <w:txbxContent>
                      <w:p w14:paraId="024B6568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1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4" style="position:absolute;left:51429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78D12954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29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35" type="#_x0000_t202" style="position:absolute;left:29744;top:27274;width:19851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E1F14A1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………………</w:t>
                        </w:r>
                      </w:p>
                    </w:txbxContent>
                  </v:textbox>
                </v:shape>
                <v:rect id="Rectangle 37" o:spid="_x0000_s1036" style="position:absolute;left:44683;top:8087;width:25289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" fillcolor="white [3212]" strokecolor="black [3213]">
                  <v:shadow on="t"/>
                  <v:textbox inset="2mm,2mm,2mm,2mm">
                    <w:txbxContent>
                      <w:p w14:paraId="733A4E76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자문그룹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1" o:spid="_x0000_s1037" type="#_x0000_t34" style="position:absolute;left:10374;top:1317;width:20570;height:278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" strokecolor="black [3213]"/>
                <v:shape id="AutoShape 51" o:spid="_x0000_s1038" type="#_x0000_t34" style="position:absolute;left:14265;top:5209;width:20570;height:2004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OewAAAANsAAAAPAAAAZHJzL2Rvd25yZXYueG1sRE9Li8Iw&#10;EL4L/ocwwt401QX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gzUjnsAAAADbAAAADwAAAAAA&#10;AAAAAAAAAAAHAgAAZHJzL2Rvd25yZXYueG1sUEsFBgAAAAADAAMAtwAAAPQCAAAAAA==&#10;" strokecolor="black [3213]"/>
                <v:shape id="AutoShape 51" o:spid="_x0000_s1039" type="#_x0000_t34" style="position:absolute;left:17146;top:8089;width:20570;height:142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LvqwAAAANsAAAAPAAAAZHJzL2Rvd25yZXYueG1sRE9Li8Iw&#10;EL4L/ocwwt40VRb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DNy76sAAAADbAAAADwAAAAAA&#10;AAAAAAAAAAAHAgAAZHJzL2Rvd25yZXYueG1sUEsFBgAAAAADAAMAtwAAAPQCAAAAAA==&#10;" strokecolor="black [3213]"/>
                <v:shape id="AutoShape 51" o:spid="_x0000_s1040" type="#_x0000_t34" style="position:absolute;left:19306;top:10249;width:20570;height:99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5xwAAAANsAAAAPAAAAZHJzL2Rvd25yZXYueG1sRE9Li8Iw&#10;EL4L/ocwwt40VVj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Y5AeccAAAADbAAAADwAAAAAA&#10;AAAAAAAAAAAHAgAAZHJzL2Rvd25yZXYueG1sUEsFBgAAAAADAAMAtwAAAPQCAAAAAA==&#10;" strokecolor="black [3213]"/>
                <v:shape id="AutoShape 51" o:spid="_x0000_s1041" type="#_x0000_t34" style="position:absolute;left:35665;top:3853;width:20570;height:2275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" strokecolor="black [3213]"/>
                <v:shape id="AutoShape 51" o:spid="_x0000_s1042" type="#_x0000_t34" style="position:absolute;left:38319;top:1199;width:20570;height:2806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" strokecolor="black [3213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51" o:spid="_x0000_s1043" type="#_x0000_t33" style="position:absolute;left:25288;top:4946;width:9284;height:53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" strokecolor="black [3213]"/>
                <v:shape id="AutoShape 51" o:spid="_x0000_s1044" type="#_x0000_t33" style="position:absolute;left:34572;top:4946;width:10111;height:532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" strokecolor="black [3213]"/>
                <w10:wrap type="topAndBottom"/>
              </v:group>
            </w:pict>
          </mc:Fallback>
        </mc:AlternateContent>
      </w:r>
      <w:r w:rsidR="00A5069F" w:rsidRPr="0088008C">
        <w:rPr>
          <w:rFonts w:asciiTheme="minorHAnsi" w:eastAsiaTheme="minorHAnsi" w:hAnsiTheme="minorHAnsi" w:hint="eastAsia"/>
          <w:sz w:val="22"/>
        </w:rPr>
        <w:t xml:space="preserve"> </w:t>
      </w:r>
    </w:p>
    <w:p w14:paraId="38004277" w14:textId="77777777" w:rsidR="00756A6C" w:rsidRPr="0088008C" w:rsidRDefault="00756A6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7D029E34" w14:textId="7EE6EED3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PMO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Group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전체 프로젝트의 성공을 위해 </w:t>
      </w:r>
      <w:proofErr w:type="spell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진</w:t>
      </w:r>
      <w:r w:rsidR="00902145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척</w:t>
      </w: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률</w:t>
      </w:r>
      <w:proofErr w:type="spell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, 범위, 일정에 대한 가이드를 제시하며 상시 보고체계 운영 </w:t>
      </w:r>
    </w:p>
    <w:p w14:paraId="687C1BF6" w14:textId="77777777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자문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그룹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프로젝트 전체 진행에 대한 방향성 제시 및 운영에 대한 자문 수행</w:t>
      </w:r>
    </w:p>
    <w:p w14:paraId="7C499BEF" w14:textId="77777777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Technical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Support 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개별 프로젝트의 기술 이슈 발생 시 기술 지원을 할 수 있는 멘토 그룹</w:t>
      </w:r>
    </w:p>
    <w:p w14:paraId="2EF00B6C" w14:textId="77777777" w:rsidR="008B3D4C" w:rsidRPr="0088008C" w:rsidRDefault="008B3D4C" w:rsidP="008B3D4C">
      <w:pPr>
        <w:pStyle w:val="10"/>
        <w:snapToGrid w:val="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 xml:space="preserve">단위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>프로젝트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 xml:space="preserve"> 멘토와 멘티로 구성된 프로젝트로서 멘티 PM의 주도하에 운영</w:t>
      </w:r>
    </w:p>
    <w:p w14:paraId="49F301C7" w14:textId="77777777" w:rsidR="008B3D4C" w:rsidRPr="0088008C" w:rsidRDefault="008B3D4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A981D71" w14:textId="2905D1C2" w:rsidR="008B3D4C" w:rsidRPr="0088008C" w:rsidRDefault="008B3D4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5F4CD0C6" w14:textId="2E3C0B11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508168C3" w14:textId="0F9CECAA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122FF7D9" w14:textId="5543FB40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2C0AA1AA" w14:textId="2EE8C150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24CE9A3" w14:textId="4BABE84F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1CFBED3A" w14:textId="07C88B56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3961DBD" w14:textId="20FF97AE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86AB4A6" w14:textId="00A0EDE5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8D31666" w14:textId="150F2757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1650336" w14:textId="1B38D07D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6DA302C8" w14:textId="21AEA0EA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4360029B" w14:textId="77777777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8AE2BFB" w14:textId="77777777" w:rsidR="00756A6C" w:rsidRPr="0088008C" w:rsidRDefault="00756A6C" w:rsidP="00756A6C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프로젝트 팀원</w:t>
      </w:r>
    </w:p>
    <w:tbl>
      <w:tblPr>
        <w:tblW w:w="9060" w:type="dxa"/>
        <w:tblInd w:w="7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74"/>
        <w:gridCol w:w="2126"/>
        <w:gridCol w:w="4960"/>
      </w:tblGrid>
      <w:tr w:rsidR="00756A6C" w:rsidRPr="0088008C" w14:paraId="4E2E3547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CD9EAF1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구 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F16E036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 xml:space="preserve">이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름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BA46E74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세부역할</w:t>
            </w:r>
          </w:p>
        </w:tc>
      </w:tr>
      <w:tr w:rsidR="009042C1" w:rsidRPr="0088008C" w14:paraId="72AC1DD9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EB62A" w14:textId="3A00E3BB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주</w:t>
            </w:r>
            <w:r w:rsidR="009042C1" w:rsidRPr="0088008C">
              <w:rPr>
                <w:rFonts w:asciiTheme="minorHAnsi" w:eastAsiaTheme="minorHAnsi" w:hAnsiTheme="minorHAnsi" w:cs="바탕" w:hint="eastAsia"/>
                <w:sz w:val="20"/>
              </w:rPr>
              <w:t>멘토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F4D22" w14:textId="3CAED932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ind w:left="92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조성재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F166C" w14:textId="70FB14BC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관련 멘토링</w:t>
            </w:r>
          </w:p>
        </w:tc>
      </w:tr>
      <w:tr w:rsidR="009042C1" w:rsidRPr="0088008C" w14:paraId="7A1134A0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20E55" w14:textId="10C0AF6D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부멘토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CC07F" w14:textId="0FFCA882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조민재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BE61" w14:textId="1C7223E3" w:rsidR="009042C1" w:rsidRPr="0088008C" w:rsidRDefault="009042C1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프로젝트 </w:t>
            </w:r>
            <w:r w:rsidR="00232126" w:rsidRPr="0088008C">
              <w:rPr>
                <w:rFonts w:asciiTheme="minorHAnsi" w:eastAsiaTheme="minorHAnsi" w:hAnsiTheme="minorHAnsi" w:cs="바탕" w:hint="eastAsia"/>
                <w:sz w:val="20"/>
              </w:rPr>
              <w:t>관련 멘토링</w:t>
            </w:r>
          </w:p>
        </w:tc>
      </w:tr>
      <w:tr w:rsidR="009042C1" w:rsidRPr="0088008C" w14:paraId="13121CFA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CD078" w14:textId="2E2DF362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P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64643" w14:textId="566435E1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권현준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25ACC" w14:textId="49D02C7F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관련 지도</w:t>
            </w:r>
          </w:p>
        </w:tc>
      </w:tr>
      <w:tr w:rsidR="009042C1" w:rsidRPr="0088008C" w14:paraId="25E0974A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66A2" w14:textId="39D299CF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P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41717" w14:textId="5B86590A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김청준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D5D6B" w14:textId="4D4D6657" w:rsidR="007940E4" w:rsidRDefault="00232126" w:rsidP="007940E4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  <w:r w:rsidR="007940E4">
              <w:rPr>
                <w:rFonts w:asciiTheme="minorHAnsi" w:eastAsiaTheme="minorHAnsi" w:hAnsiTheme="minorHAnsi" w:hint="eastAsia"/>
                <w:sz w:val="20"/>
              </w:rPr>
              <w:t xml:space="preserve"> 및 프로젝트 관리</w:t>
            </w:r>
          </w:p>
          <w:p w14:paraId="455696B6" w14:textId="2B9F9D01" w:rsidR="00232126" w:rsidRPr="0088008C" w:rsidRDefault="00232126" w:rsidP="007940E4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회의록 및 보고서 작성</w:t>
            </w:r>
          </w:p>
        </w:tc>
      </w:tr>
      <w:tr w:rsidR="009042C1" w:rsidRPr="0088008C" w14:paraId="4F77F6E0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8BD30" w14:textId="780BD658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EA2F8" w14:textId="729DA1F9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김기서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B2C2C" w14:textId="77777777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165ED758" w14:textId="105556A5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자료 정리</w:t>
            </w:r>
          </w:p>
        </w:tc>
      </w:tr>
      <w:tr w:rsidR="00232126" w:rsidRPr="0088008C" w14:paraId="2170DC08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CBAF3" w14:textId="35B6A15F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CE15B" w14:textId="394784DD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노무승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832D3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4F3E3B2C" w14:textId="31C0A6EF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산출물 관리</w:t>
            </w:r>
          </w:p>
        </w:tc>
      </w:tr>
      <w:tr w:rsidR="00232126" w:rsidRPr="0088008C" w14:paraId="7B9AFF58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5D89B" w14:textId="1B3647AC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3608A" w14:textId="300D1C87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백송선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5BC02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0BDB6AC0" w14:textId="01438B66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일정 관리</w:t>
            </w:r>
          </w:p>
        </w:tc>
      </w:tr>
      <w:tr w:rsidR="00232126" w:rsidRPr="0088008C" w14:paraId="34046E3C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2CAA2" w14:textId="7269214A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45F7A" w14:textId="68A68A57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이안나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60F12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52AF8EC1" w14:textId="058CAEF0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회의 관리</w:t>
            </w:r>
          </w:p>
        </w:tc>
      </w:tr>
    </w:tbl>
    <w:p w14:paraId="612BB76C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58" w:name="_Toc324850421"/>
      <w:bookmarkStart w:id="59" w:name="_Toc324851049"/>
      <w:bookmarkStart w:id="60" w:name="_Toc324936170"/>
      <w:bookmarkStart w:id="61" w:name="_Toc324937670"/>
      <w:bookmarkStart w:id="62" w:name="_Toc324938771"/>
      <w:bookmarkStart w:id="63" w:name="_Toc336272403"/>
      <w:bookmarkStart w:id="64" w:name="_Toc336272565"/>
      <w:bookmarkStart w:id="65" w:name="_Toc336337100"/>
      <w:bookmarkStart w:id="66" w:name="_Toc354405721"/>
      <w:bookmarkStart w:id="67" w:name="_Toc354568103"/>
      <w:bookmarkStart w:id="68" w:name="_Toc355171820"/>
      <w:bookmarkStart w:id="69" w:name="_Toc356121716"/>
      <w:bookmarkStart w:id="70" w:name="_Toc356308974"/>
      <w:bookmarkStart w:id="71" w:name="_Toc358175685"/>
      <w:bookmarkStart w:id="72" w:name="_Toc360278933"/>
      <w:bookmarkStart w:id="73" w:name="_Toc365983807"/>
      <w:r w:rsidRPr="0088008C">
        <w:rPr>
          <w:rFonts w:asciiTheme="minorHAnsi" w:eastAsiaTheme="minorHAnsi" w:hAnsiTheme="minorHAnsi" w:hint="eastAsia"/>
        </w:rPr>
        <w:lastRenderedPageBreak/>
        <w:t>현황보고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65289F58" w14:textId="77777777" w:rsidR="009A66F7" w:rsidRPr="0088008C" w:rsidRDefault="009A66F7">
      <w:pPr>
        <w:pStyle w:val="10"/>
        <w:jc w:val="center"/>
        <w:rPr>
          <w:rFonts w:asciiTheme="minorHAnsi" w:eastAsiaTheme="minorHAnsi" w:hAnsiTheme="minorHAnsi"/>
          <w:sz w:val="22"/>
        </w:rPr>
      </w:pPr>
    </w:p>
    <w:tbl>
      <w:tblPr>
        <w:tblW w:w="8892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00"/>
        <w:gridCol w:w="1440"/>
        <w:gridCol w:w="4320"/>
        <w:gridCol w:w="1932"/>
      </w:tblGrid>
      <w:tr w:rsidR="009A66F7" w:rsidRPr="0088008C" w14:paraId="4E2D508A" w14:textId="77777777">
        <w:trPr>
          <w:trHeight w:hRule="exact" w:val="526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275EF7F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구분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171D6FE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보고종류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751B1C7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내용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441E0186" w14:textId="77777777" w:rsidR="009A66F7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수행시기</w:t>
            </w:r>
          </w:p>
        </w:tc>
      </w:tr>
      <w:tr w:rsidR="00A4364B" w:rsidRPr="0088008C" w14:paraId="78692C78" w14:textId="77777777" w:rsidTr="009A035E">
        <w:trPr>
          <w:trHeight w:hRule="exact" w:val="2040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79653" w14:textId="77777777" w:rsidR="009A035E" w:rsidRPr="0088008C" w:rsidRDefault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PMO</w:t>
            </w:r>
          </w:p>
          <w:p w14:paraId="75CEBFF9" w14:textId="77777777" w:rsidR="009A035E" w:rsidRPr="0088008C" w:rsidRDefault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협의체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79AC9" w14:textId="77777777" w:rsidR="00A4364B" w:rsidRPr="0088008C" w:rsidRDefault="00A4364B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88008C">
              <w:rPr>
                <w:rFonts w:asciiTheme="minorHAnsi" w:eastAsiaTheme="minorHAnsi" w:hAnsiTheme="minorHAnsi" w:hint="eastAsia"/>
                <w:b/>
              </w:rPr>
              <w:t>-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9D715" w14:textId="77777777" w:rsidR="00A4364B" w:rsidRPr="0088008C" w:rsidRDefault="00471EAF" w:rsidP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left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 xml:space="preserve">프로젝트 수행 및 관리 전반에 대하여 </w:t>
            </w:r>
            <w:r w:rsidR="009A035E" w:rsidRPr="0088008C">
              <w:rPr>
                <w:rFonts w:asciiTheme="minorHAnsi" w:eastAsiaTheme="minorHAnsi" w:hAnsiTheme="minorHAnsi" w:hint="eastAsia"/>
              </w:rPr>
              <w:t>한국정보 기술 연구원</w:t>
            </w:r>
            <w:r w:rsidRPr="0088008C">
              <w:rPr>
                <w:rFonts w:asciiTheme="minorHAnsi" w:eastAsiaTheme="minorHAnsi" w:hAnsiTheme="minorHAnsi" w:hint="eastAsia"/>
              </w:rPr>
              <w:t>과</w:t>
            </w:r>
            <w:r w:rsidR="009A035E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>공식적인 의사소통기구로서</w:t>
            </w:r>
            <w:r w:rsidR="00C96B29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="009A035E" w:rsidRPr="0088008C">
              <w:rPr>
                <w:rFonts w:asciiTheme="minorHAnsi" w:eastAsiaTheme="minorHAnsi" w:hAnsiTheme="minorHAnsi" w:hint="eastAsia"/>
              </w:rPr>
              <w:t>한국정보기술연구원</w:t>
            </w:r>
            <w:r w:rsidRPr="0088008C">
              <w:rPr>
                <w:rFonts w:asciiTheme="minorHAnsi" w:eastAsiaTheme="minorHAnsi" w:hAnsiTheme="minorHAnsi" w:hint="eastAsia"/>
              </w:rPr>
              <w:t>의 요구사항 등을 현장 대리인을 통해 이루어 질</w:t>
            </w:r>
            <w:r w:rsidR="00C96B29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 xml:space="preserve">수 있도록 하여 그 내용을 기록 </w:t>
            </w:r>
            <w:proofErr w:type="gramStart"/>
            <w:r w:rsidRPr="0088008C">
              <w:rPr>
                <w:rFonts w:asciiTheme="minorHAnsi" w:eastAsiaTheme="minorHAnsi" w:hAnsiTheme="minorHAnsi" w:hint="eastAsia"/>
              </w:rPr>
              <w:t>관리 한다</w:t>
            </w:r>
            <w:proofErr w:type="gramEnd"/>
            <w:r w:rsidRPr="0088008C">
              <w:rPr>
                <w:rFonts w:asciiTheme="minorHAnsi" w:eastAsiaTheme="minorHAnsi" w:hAnsiTheme="minorHAnsi" w:hint="eastAsia"/>
              </w:rPr>
              <w:t>.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CEDBD" w14:textId="77777777" w:rsidR="00A4364B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8008C">
              <w:rPr>
                <w:rFonts w:asciiTheme="minorHAnsi" w:eastAsiaTheme="minorHAnsi" w:hAnsiTheme="minorHAnsi" w:hint="eastAsia"/>
                <w:b/>
              </w:rPr>
              <w:t>필요시</w:t>
            </w:r>
          </w:p>
        </w:tc>
      </w:tr>
      <w:tr w:rsidR="00756A6C" w:rsidRPr="0088008C" w14:paraId="71B3E8AA" w14:textId="77777777" w:rsidTr="00756A6C">
        <w:trPr>
          <w:cantSplit/>
          <w:trHeight w:val="1595"/>
          <w:jc w:val="right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DBFC5D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정기보고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6D76E5" w14:textId="681BAB06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주</w:t>
            </w:r>
            <w:r w:rsidR="00232126" w:rsidRPr="0088008C">
              <w:rPr>
                <w:rFonts w:asciiTheme="minorHAnsi" w:eastAsiaTheme="minorHAnsi" w:hAnsiTheme="minorHAnsi" w:hint="eastAsia"/>
              </w:rPr>
              <w:t>간</w:t>
            </w:r>
            <w:r w:rsidRPr="0088008C">
              <w:rPr>
                <w:rFonts w:asciiTheme="minorHAnsi" w:eastAsiaTheme="minorHAnsi" w:hAnsiTheme="minorHAnsi" w:hint="eastAsia"/>
              </w:rPr>
              <w:t>업무보고</w:t>
            </w:r>
          </w:p>
          <w:p w14:paraId="6976F373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3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666ED4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작업실적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및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계획</w:t>
            </w:r>
          </w:p>
          <w:p w14:paraId="5BB66BA5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진척상황</w:t>
            </w:r>
          </w:p>
          <w:p w14:paraId="004C6E5D" w14:textId="1FBF9C5F" w:rsidR="00756A6C" w:rsidRPr="0088008C" w:rsidRDefault="00232126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주간</w:t>
            </w:r>
            <w:r w:rsidR="00756A6C" w:rsidRPr="0088008C">
              <w:rPr>
                <w:rFonts w:asciiTheme="minorHAnsi" w:eastAsiaTheme="minorHAnsi" w:hAnsiTheme="minorHAnsi" w:hint="eastAsia"/>
                <w:sz w:val="20"/>
              </w:rPr>
              <w:t>현황보고</w:t>
            </w:r>
          </w:p>
          <w:p w14:paraId="0F329BF6" w14:textId="14DEBE88" w:rsidR="00756A6C" w:rsidRPr="0088008C" w:rsidRDefault="00756A6C" w:rsidP="00756A6C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 온라인 제출 후 PMO검토</w:t>
            </w:r>
          </w:p>
          <w:p w14:paraId="2395EC5C" w14:textId="46EDDFEA" w:rsidR="00756A6C" w:rsidRPr="0088008C" w:rsidRDefault="00756A6C" w:rsidP="00756A6C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 일정지연 등의 이슈 발생시 PMO는</w:t>
            </w:r>
          </w:p>
          <w:p w14:paraId="49994BE9" w14:textId="77777777" w:rsidR="00756A6C" w:rsidRPr="0088008C" w:rsidRDefault="00756A6C" w:rsidP="00756A6C">
            <w:pPr>
              <w:spacing w:beforeLines="20" w:before="48" w:afterLines="20" w:after="48"/>
              <w:ind w:leftChars="38" w:left="91" w:firstLineChars="200" w:firstLine="4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Feed-Back</w:t>
            </w:r>
          </w:p>
          <w:p w14:paraId="1902086E" w14:textId="77777777" w:rsidR="006379C3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월간업무보고 </w:t>
            </w:r>
          </w:p>
          <w:p w14:paraId="7E0A352E" w14:textId="2EB3F3D8" w:rsidR="006379C3" w:rsidRPr="0088008C" w:rsidRDefault="006379C3" w:rsidP="006379C3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</w:t>
            </w:r>
            <w:r w:rsidR="00756A6C" w:rsidRPr="0088008C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월간 진척상황 및 산출물 상황 보고</w:t>
            </w:r>
          </w:p>
          <w:p w14:paraId="68A72204" w14:textId="489E6528" w:rsidR="00756A6C" w:rsidRPr="0088008C" w:rsidRDefault="006379C3" w:rsidP="006379C3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- </w:t>
            </w:r>
            <w:r w:rsidR="00232126" w:rsidRPr="0088008C">
              <w:rPr>
                <w:rFonts w:asciiTheme="minorHAnsi" w:eastAsiaTheme="minorHAnsi" w:hAnsiTheme="minorHAnsi"/>
                <w:sz w:val="20"/>
              </w:rPr>
              <w:t>Online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회의로 팀별 체크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D0DA7A" w14:textId="2F8A1396" w:rsidR="00756A6C" w:rsidRPr="0088008C" w:rsidRDefault="00232126" w:rsidP="00D83B7A">
            <w:pPr>
              <w:pStyle w:val="af4"/>
              <w:numPr>
                <w:ilvl w:val="0"/>
                <w:numId w:val="3"/>
              </w:numPr>
              <w:tabs>
                <w:tab w:val="clear" w:pos="812"/>
                <w:tab w:val="num" w:pos="301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ind w:left="301" w:hanging="142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</w:rPr>
              <w:t>주간</w:t>
            </w:r>
            <w:r w:rsidR="006379C3" w:rsidRPr="0088008C">
              <w:rPr>
                <w:rFonts w:asciiTheme="minorHAnsi" w:eastAsiaTheme="minorHAnsi" w:hAnsiTheme="minorHAnsi" w:hint="eastAsia"/>
              </w:rPr>
              <w:t>별</w:t>
            </w:r>
            <w:proofErr w:type="spellEnd"/>
            <w:r w:rsidR="006379C3" w:rsidRPr="0088008C">
              <w:rPr>
                <w:rFonts w:asciiTheme="minorHAnsi" w:eastAsiaTheme="minorHAnsi" w:hAnsiTheme="minorHAnsi" w:hint="eastAsia"/>
              </w:rPr>
              <w:t xml:space="preserve"> 온라인</w:t>
            </w:r>
            <w:r w:rsidR="0048250D">
              <w:rPr>
                <w:rFonts w:asciiTheme="minorHAnsi" w:eastAsiaTheme="minorHAnsi" w:hAnsiTheme="minorHAnsi" w:hint="eastAsia"/>
              </w:rPr>
              <w:t>으로</w:t>
            </w:r>
            <w:r w:rsidR="006379C3" w:rsidRPr="0088008C">
              <w:rPr>
                <w:rFonts w:asciiTheme="minorHAnsi" w:eastAsiaTheme="minorHAnsi" w:hAnsiTheme="minorHAnsi" w:hint="eastAsia"/>
              </w:rPr>
              <w:t xml:space="preserve"> 보고서 </w:t>
            </w:r>
            <w:r w:rsidR="0048250D">
              <w:rPr>
                <w:rFonts w:asciiTheme="minorHAnsi" w:eastAsiaTheme="minorHAnsi" w:hAnsiTheme="minorHAnsi" w:hint="eastAsia"/>
              </w:rPr>
              <w:t>제출</w:t>
            </w:r>
          </w:p>
          <w:p w14:paraId="5D5A7128" w14:textId="77777777" w:rsidR="00756A6C" w:rsidRPr="0088008C" w:rsidRDefault="00756A6C" w:rsidP="00853BA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rPr>
                <w:rFonts w:asciiTheme="minorHAnsi" w:eastAsiaTheme="minorHAnsi" w:hAnsiTheme="minorHAnsi"/>
              </w:rPr>
            </w:pPr>
          </w:p>
        </w:tc>
      </w:tr>
      <w:tr w:rsidR="00756A6C" w:rsidRPr="0088008C" w14:paraId="3B17323E" w14:textId="77777777" w:rsidTr="00756A6C">
        <w:trPr>
          <w:cantSplit/>
          <w:trHeight w:val="1520"/>
          <w:jc w:val="right"/>
        </w:trPr>
        <w:tc>
          <w:tcPr>
            <w:tcW w:w="12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1B97F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5FACD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월간업무보고</w:t>
            </w:r>
          </w:p>
        </w:tc>
        <w:tc>
          <w:tcPr>
            <w:tcW w:w="432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53771F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0DA247" w14:textId="779B67AD" w:rsidR="00756A6C" w:rsidRPr="0088008C" w:rsidRDefault="006379C3" w:rsidP="00232126">
            <w:pPr>
              <w:pStyle w:val="af4"/>
              <w:numPr>
                <w:ilvl w:val="0"/>
                <w:numId w:val="3"/>
              </w:numPr>
              <w:tabs>
                <w:tab w:val="clear" w:pos="812"/>
                <w:tab w:val="num" w:pos="361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ind w:left="443" w:rightChars="-3" w:right="-7" w:hanging="284"/>
              <w:jc w:val="left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매월 말 일정에</w:t>
            </w:r>
            <w:r w:rsidR="00232126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>근거하여 수행</w:t>
            </w:r>
          </w:p>
        </w:tc>
      </w:tr>
      <w:tr w:rsidR="009A66F7" w:rsidRPr="0088008C" w14:paraId="2E51C9BD" w14:textId="77777777" w:rsidTr="009A035E">
        <w:trPr>
          <w:trHeight w:hRule="exact" w:val="3091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F5410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</w:rPr>
              <w:t>비정기</w:t>
            </w:r>
            <w:proofErr w:type="spellEnd"/>
          </w:p>
          <w:p w14:paraId="0F788DA2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E2C96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회의결과보고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13AD4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진척상황 관련하여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필요할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경우</w:t>
            </w:r>
          </w:p>
          <w:p w14:paraId="491AA3AB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48"/>
              </w:tabs>
              <w:ind w:left="468" w:hanging="376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중요사안이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발생하여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양사의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협의가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필요</w:t>
            </w:r>
          </w:p>
          <w:p w14:paraId="1E05A9FF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한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경우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PM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또는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인수 책임자가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계획하고</w:t>
            </w:r>
          </w:p>
          <w:p w14:paraId="5A574B11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개최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한다</w:t>
            </w:r>
            <w:proofErr w:type="gramEnd"/>
          </w:p>
          <w:p w14:paraId="61E7A430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-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진행상황을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모니터</w:t>
            </w:r>
          </w:p>
          <w:p w14:paraId="0E92BD8D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-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운영위원회의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조치사항을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점검</w:t>
            </w:r>
          </w:p>
          <w:p w14:paraId="2E7E8438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- PM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과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인수 책임자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권한을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넘어서는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부</w:t>
            </w:r>
          </w:p>
          <w:p w14:paraId="46A32273" w14:textId="77777777" w:rsidR="009A66F7" w:rsidRPr="0088008C" w:rsidRDefault="009A66F7">
            <w:pPr>
              <w:ind w:leftChars="145" w:left="348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분에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대해 문제를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제기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D61E7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firstLine="200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필요시</w:t>
            </w:r>
          </w:p>
        </w:tc>
      </w:tr>
      <w:tr w:rsidR="006379C3" w:rsidRPr="0088008C" w14:paraId="27F43230" w14:textId="77777777" w:rsidTr="006379C3">
        <w:trPr>
          <w:cantSplit/>
          <w:trHeight w:val="1422"/>
          <w:jc w:val="right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B52404" w14:textId="77777777" w:rsidR="006379C3" w:rsidRPr="0088008C" w:rsidRDefault="006379C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단계별</w:t>
            </w:r>
          </w:p>
          <w:p w14:paraId="4A336473" w14:textId="77777777" w:rsidR="006379C3" w:rsidRPr="0088008C" w:rsidRDefault="006379C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1760E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중간보고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3ACE9A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추진경과 사항</w:t>
            </w:r>
          </w:p>
          <w:p w14:paraId="1414C9C8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추진내용</w:t>
            </w:r>
          </w:p>
          <w:p w14:paraId="7C8DBD58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산출물 요약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A5C1F1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보고서 제출</w:t>
            </w:r>
          </w:p>
          <w:p w14:paraId="460E26D2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Work Shop</w:t>
            </w:r>
            <w:proofErr w:type="gramEnd"/>
          </w:p>
        </w:tc>
      </w:tr>
      <w:tr w:rsidR="009A66F7" w:rsidRPr="0088008C" w14:paraId="239C31EC" w14:textId="77777777" w:rsidTr="006379C3">
        <w:trPr>
          <w:cantSplit/>
          <w:trHeight w:hRule="exact" w:val="1430"/>
          <w:jc w:val="right"/>
        </w:trPr>
        <w:tc>
          <w:tcPr>
            <w:tcW w:w="12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247E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2D36F" w14:textId="77777777" w:rsidR="009A66F7" w:rsidRPr="0088008C" w:rsidRDefault="009A66F7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최종보고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6251C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추진 경과사항</w:t>
            </w:r>
          </w:p>
          <w:p w14:paraId="619A9091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추진내용</w:t>
            </w:r>
          </w:p>
          <w:p w14:paraId="01A8EC03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 산출물 요약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2E0B1" w14:textId="77777777" w:rsidR="009A66F7" w:rsidRPr="0088008C" w:rsidRDefault="009A66F7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보고서 제출</w:t>
            </w:r>
          </w:p>
          <w:p w14:paraId="7A22C994" w14:textId="77777777" w:rsidR="006379C3" w:rsidRPr="0088008C" w:rsidRDefault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Work Shop</w:t>
            </w:r>
            <w:proofErr w:type="gramEnd"/>
          </w:p>
        </w:tc>
      </w:tr>
    </w:tbl>
    <w:p w14:paraId="3A33E7A7" w14:textId="77777777" w:rsidR="009A66F7" w:rsidRPr="0088008C" w:rsidRDefault="009A66F7">
      <w:pPr>
        <w:pStyle w:val="paragraph1"/>
        <w:keepLines w:val="0"/>
        <w:wordWrap w:val="0"/>
        <w:spacing w:after="0" w:line="240" w:lineRule="atLeast"/>
        <w:rPr>
          <w:rFonts w:asciiTheme="minorHAnsi" w:eastAsiaTheme="minorHAnsi" w:hAnsiTheme="minorHAnsi"/>
          <w:sz w:val="22"/>
        </w:rPr>
      </w:pPr>
    </w:p>
    <w:sectPr w:rsidR="009A66F7" w:rsidRPr="0088008C" w:rsidSect="00194798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440" w:right="1347" w:bottom="1440" w:left="1440" w:header="601" w:footer="862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A6A3C" w14:textId="77777777" w:rsidR="00A43243" w:rsidRDefault="00A43243">
      <w:r>
        <w:separator/>
      </w:r>
    </w:p>
  </w:endnote>
  <w:endnote w:type="continuationSeparator" w:id="0">
    <w:p w14:paraId="79DB8769" w14:textId="77777777" w:rsidR="00A43243" w:rsidRDefault="00A4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체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B474D" w14:textId="77777777" w:rsidR="00D80E15" w:rsidRDefault="00D80E15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0BB261E" w14:textId="77777777" w:rsidR="00D80E15" w:rsidRDefault="00D80E15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3E2DE" w14:textId="1DC5FD04" w:rsidR="00D80E15" w:rsidRPr="007E4A44" w:rsidRDefault="00D80E15">
    <w:pPr>
      <w:pStyle w:val="a8"/>
      <w:pBdr>
        <w:top w:val="single" w:sz="8" w:space="1" w:color="auto"/>
      </w:pBdr>
      <w:tabs>
        <w:tab w:val="clear" w:pos="8504"/>
        <w:tab w:val="center" w:pos="4500"/>
        <w:tab w:val="right" w:pos="8910"/>
        <w:tab w:val="right" w:pos="9000"/>
      </w:tabs>
      <w:rPr>
        <w:rFonts w:asciiTheme="minorHAnsi" w:eastAsiaTheme="minorHAnsi" w:hAnsiTheme="minorHAnsi"/>
        <w:sz w:val="20"/>
      </w:rPr>
    </w:pPr>
    <w:r w:rsidRPr="007E4A44">
      <w:rPr>
        <w:rFonts w:asciiTheme="minorHAnsi" w:eastAsiaTheme="minorHAnsi" w:hAnsiTheme="minorHAnsi"/>
        <w:sz w:val="20"/>
      </w:rPr>
      <w:t>V</w:t>
    </w:r>
    <w:r w:rsidRPr="007E4A44">
      <w:rPr>
        <w:rFonts w:asciiTheme="minorHAnsi" w:eastAsiaTheme="minorHAnsi" w:hAnsiTheme="minorHAnsi" w:hint="eastAsia"/>
        <w:sz w:val="20"/>
      </w:rPr>
      <w:t>er</w:t>
    </w:r>
    <w:r w:rsidRPr="007E4A44">
      <w:rPr>
        <w:rFonts w:asciiTheme="minorHAnsi" w:eastAsiaTheme="minorHAnsi" w:hAnsiTheme="minorHAnsi"/>
        <w:sz w:val="20"/>
      </w:rPr>
      <w:t xml:space="preserve"> </w:t>
    </w:r>
    <w:r>
      <w:rPr>
        <w:rFonts w:asciiTheme="minorHAnsi" w:eastAsiaTheme="minorHAnsi" w:hAnsiTheme="minorHAnsi"/>
        <w:sz w:val="20"/>
      </w:rPr>
      <w:t>3</w:t>
    </w:r>
    <w:r w:rsidRPr="007E4A44">
      <w:rPr>
        <w:rFonts w:asciiTheme="minorHAnsi" w:eastAsiaTheme="minorHAnsi" w:hAnsiTheme="minorHAnsi"/>
        <w:sz w:val="20"/>
      </w:rPr>
      <w:t>.0</w:t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/>
        <w:b/>
        <w:sz w:val="20"/>
      </w:rPr>
      <w:tab/>
    </w:r>
    <w:r w:rsidRPr="007E4A44">
      <w:rPr>
        <w:rStyle w:val="ac"/>
        <w:rFonts w:asciiTheme="minorHAnsi" w:eastAsiaTheme="minorHAnsi" w:hAnsiTheme="minorHAnsi"/>
      </w:rPr>
      <w:fldChar w:fldCharType="begin"/>
    </w:r>
    <w:r w:rsidRPr="007E4A44">
      <w:rPr>
        <w:rStyle w:val="ac"/>
        <w:rFonts w:asciiTheme="minorHAnsi" w:eastAsiaTheme="minorHAnsi" w:hAnsiTheme="minorHAnsi"/>
      </w:rPr>
      <w:instrText xml:space="preserve"> PAGE </w:instrText>
    </w:r>
    <w:r w:rsidRPr="007E4A44">
      <w:rPr>
        <w:rStyle w:val="ac"/>
        <w:rFonts w:asciiTheme="minorHAnsi" w:eastAsiaTheme="minorHAnsi" w:hAnsiTheme="minorHAnsi"/>
      </w:rPr>
      <w:fldChar w:fldCharType="separate"/>
    </w:r>
    <w:r>
      <w:rPr>
        <w:rStyle w:val="ac"/>
        <w:rFonts w:asciiTheme="minorHAnsi" w:eastAsiaTheme="minorHAnsi" w:hAnsiTheme="minorHAnsi"/>
        <w:noProof/>
      </w:rPr>
      <w:t>8</w:t>
    </w:r>
    <w:r w:rsidRPr="007E4A44">
      <w:rPr>
        <w:rStyle w:val="ac"/>
        <w:rFonts w:asciiTheme="minorHAnsi" w:eastAsiaTheme="minorHAnsi" w:hAnsiTheme="minorHAnsi"/>
      </w:rPr>
      <w:fldChar w:fldCharType="end"/>
    </w:r>
    <w:r w:rsidRPr="007E4A44">
      <w:rPr>
        <w:rFonts w:asciiTheme="minorHAnsi" w:eastAsiaTheme="minorHAnsi" w:hAnsiTheme="minorHAnsi"/>
        <w:sz w:val="20"/>
      </w:rPr>
      <w:t>/</w:t>
    </w:r>
    <w:r w:rsidRPr="007E4A44">
      <w:rPr>
        <w:rStyle w:val="ac"/>
        <w:rFonts w:asciiTheme="minorHAnsi" w:eastAsiaTheme="minorHAnsi" w:hAnsiTheme="minorHAnsi"/>
      </w:rPr>
      <w:fldChar w:fldCharType="begin"/>
    </w:r>
    <w:r w:rsidRPr="007E4A44">
      <w:rPr>
        <w:rStyle w:val="ac"/>
        <w:rFonts w:asciiTheme="minorHAnsi" w:eastAsiaTheme="minorHAnsi" w:hAnsiTheme="minorHAnsi"/>
      </w:rPr>
      <w:instrText xml:space="preserve"> NUMPAGES </w:instrText>
    </w:r>
    <w:r w:rsidRPr="007E4A44">
      <w:rPr>
        <w:rStyle w:val="ac"/>
        <w:rFonts w:asciiTheme="minorHAnsi" w:eastAsiaTheme="minorHAnsi" w:hAnsiTheme="minorHAnsi"/>
      </w:rPr>
      <w:fldChar w:fldCharType="separate"/>
    </w:r>
    <w:r>
      <w:rPr>
        <w:rStyle w:val="ac"/>
        <w:rFonts w:asciiTheme="minorHAnsi" w:eastAsiaTheme="minorHAnsi" w:hAnsiTheme="minorHAnsi"/>
        <w:noProof/>
      </w:rPr>
      <w:t>11</w:t>
    </w:r>
    <w:r w:rsidRPr="007E4A44">
      <w:rPr>
        <w:rStyle w:val="ac"/>
        <w:rFonts w:asciiTheme="minorHAnsi" w:eastAsia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99FB5" w14:textId="77777777" w:rsidR="00D80E15" w:rsidRDefault="00D80E15">
    <w:pPr>
      <w:pStyle w:val="a8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9F4BE" w14:textId="77777777" w:rsidR="00A43243" w:rsidRDefault="00A43243">
      <w:r>
        <w:separator/>
      </w:r>
    </w:p>
  </w:footnote>
  <w:footnote w:type="continuationSeparator" w:id="0">
    <w:p w14:paraId="0F8CA656" w14:textId="77777777" w:rsidR="00A43243" w:rsidRDefault="00A43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0B9B" w14:textId="33140995" w:rsidR="00D80E15" w:rsidRPr="007E4A44" w:rsidRDefault="00D80E15">
    <w:pPr>
      <w:pStyle w:val="a9"/>
      <w:pBdr>
        <w:bottom w:val="single" w:sz="8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  <w:rPr>
        <w:rFonts w:asciiTheme="minorHAnsi" w:eastAsiaTheme="minorHAnsi" w:hAnsiTheme="minorHAnsi"/>
        <w:sz w:val="20"/>
      </w:rPr>
    </w:pPr>
    <w:proofErr w:type="spellStart"/>
    <w:r>
      <w:rPr>
        <w:rFonts w:asciiTheme="minorHAnsi" w:eastAsiaTheme="minorHAnsi" w:hAnsiTheme="minorHAnsi" w:hint="eastAsia"/>
        <w:sz w:val="20"/>
      </w:rPr>
      <w:t>B</w:t>
    </w:r>
    <w:r>
      <w:rPr>
        <w:rFonts w:asciiTheme="minorHAnsi" w:eastAsiaTheme="minorHAnsi" w:hAnsiTheme="minorHAnsi"/>
        <w:sz w:val="20"/>
      </w:rPr>
      <w:t>oB</w:t>
    </w:r>
    <w:proofErr w:type="spellEnd"/>
    <w:r>
      <w:rPr>
        <w:rFonts w:asciiTheme="minorHAnsi" w:eastAsiaTheme="minorHAnsi" w:hAnsiTheme="minorHAnsi"/>
        <w:sz w:val="20"/>
      </w:rPr>
      <w:t xml:space="preserve"> Linux </w:t>
    </w:r>
    <w:r>
      <w:rPr>
        <w:rFonts w:asciiTheme="minorHAnsi" w:eastAsiaTheme="minorHAnsi" w:hAnsiTheme="minorHAnsi" w:hint="eastAsia"/>
        <w:sz w:val="20"/>
      </w:rPr>
      <w:t>개발</w:t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 w:hint="eastAsia"/>
        <w:sz w:val="20"/>
      </w:rPr>
      <w:t>프로젝트</w:t>
    </w:r>
    <w:r w:rsidRPr="007E4A44">
      <w:rPr>
        <w:rFonts w:asciiTheme="minorHAnsi" w:eastAsiaTheme="minorHAnsi" w:hAnsiTheme="minorHAnsi"/>
        <w:sz w:val="20"/>
      </w:rPr>
      <w:t xml:space="preserve"> </w:t>
    </w:r>
    <w:r w:rsidRPr="007E4A44">
      <w:rPr>
        <w:rFonts w:asciiTheme="minorHAnsi" w:eastAsiaTheme="minorHAnsi" w:hAnsiTheme="minorHAnsi" w:hint="eastAsia"/>
        <w:sz w:val="20"/>
      </w:rPr>
      <w:t>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08B78E5"/>
    <w:multiLevelType w:val="hybridMultilevel"/>
    <w:tmpl w:val="9948D288"/>
    <w:lvl w:ilvl="0" w:tplc="04090001">
      <w:start w:val="1"/>
      <w:numFmt w:val="bullet"/>
      <w:lvlText w:val=""/>
      <w:lvlJc w:val="left"/>
      <w:pPr>
        <w:tabs>
          <w:tab w:val="num" w:pos="640"/>
        </w:tabs>
        <w:ind w:left="6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09AF2437"/>
    <w:multiLevelType w:val="multilevel"/>
    <w:tmpl w:val="23D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D85"/>
    <w:multiLevelType w:val="multilevel"/>
    <w:tmpl w:val="B532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D79CE"/>
    <w:multiLevelType w:val="multilevel"/>
    <w:tmpl w:val="58D8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83441"/>
    <w:multiLevelType w:val="multilevel"/>
    <w:tmpl w:val="AA8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B3E9F"/>
    <w:multiLevelType w:val="hybridMultilevel"/>
    <w:tmpl w:val="E7D0D7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6DEDD90">
      <w:start w:val="1"/>
      <w:numFmt w:val="bullet"/>
      <w:lvlText w:val="-"/>
      <w:lvlJc w:val="left"/>
      <w:pPr>
        <w:ind w:left="2400" w:hanging="400"/>
      </w:pPr>
      <w:rPr>
        <w:rFonts w:ascii="나눔고딕" w:eastAsia="나눔고딕" w:hAnsi="나눔고딕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5B5480"/>
    <w:multiLevelType w:val="multilevel"/>
    <w:tmpl w:val="E160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6400E"/>
    <w:multiLevelType w:val="multilevel"/>
    <w:tmpl w:val="23E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B2FD4"/>
    <w:multiLevelType w:val="multilevel"/>
    <w:tmpl w:val="4C5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D6670"/>
    <w:multiLevelType w:val="multilevel"/>
    <w:tmpl w:val="47D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61729"/>
    <w:multiLevelType w:val="hybridMultilevel"/>
    <w:tmpl w:val="EB5832C2"/>
    <w:lvl w:ilvl="0" w:tplc="C6DEDD90">
      <w:start w:val="1"/>
      <w:numFmt w:val="bullet"/>
      <w:lvlText w:val="-"/>
      <w:lvlJc w:val="left"/>
      <w:pPr>
        <w:ind w:left="1651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2" w15:restartNumberingAfterBreak="0">
    <w:nsid w:val="2A3F658E"/>
    <w:multiLevelType w:val="multilevel"/>
    <w:tmpl w:val="847C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D39D6"/>
    <w:multiLevelType w:val="hybridMultilevel"/>
    <w:tmpl w:val="323459C6"/>
    <w:lvl w:ilvl="0" w:tplc="62968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0A5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74F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A0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2A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E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04A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646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0C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61CE2"/>
    <w:multiLevelType w:val="hybridMultilevel"/>
    <w:tmpl w:val="8F5073B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2FEC34D2"/>
    <w:multiLevelType w:val="hybridMultilevel"/>
    <w:tmpl w:val="E5F82072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0183874"/>
    <w:multiLevelType w:val="hybridMultilevel"/>
    <w:tmpl w:val="93C217E0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0945372"/>
    <w:multiLevelType w:val="multilevel"/>
    <w:tmpl w:val="7B062172"/>
    <w:lvl w:ilvl="0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ascii="맑은 고딕" w:eastAsia="맑은 고딕" w:hAnsi="맑은 고딕" w:cs="굴림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8" w15:restartNumberingAfterBreak="0">
    <w:nsid w:val="31E8554D"/>
    <w:multiLevelType w:val="multilevel"/>
    <w:tmpl w:val="55C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E4600"/>
    <w:multiLevelType w:val="multilevel"/>
    <w:tmpl w:val="8194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B0CC9"/>
    <w:multiLevelType w:val="multilevel"/>
    <w:tmpl w:val="591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65852"/>
    <w:multiLevelType w:val="multilevel"/>
    <w:tmpl w:val="3A5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D5F5F"/>
    <w:multiLevelType w:val="hybridMultilevel"/>
    <w:tmpl w:val="1F046328"/>
    <w:lvl w:ilvl="0" w:tplc="047093C2">
      <w:start w:val="1"/>
      <w:numFmt w:val="bullet"/>
      <w:lvlText w:val=""/>
      <w:lvlJc w:val="left"/>
      <w:pPr>
        <w:tabs>
          <w:tab w:val="num" w:pos="812"/>
        </w:tabs>
        <w:ind w:left="1237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2"/>
        </w:tabs>
        <w:ind w:left="12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2"/>
        </w:tabs>
        <w:ind w:left="20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2"/>
        </w:tabs>
        <w:ind w:left="24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92"/>
        </w:tabs>
        <w:ind w:left="28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2"/>
        </w:tabs>
        <w:ind w:left="32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92"/>
        </w:tabs>
        <w:ind w:left="36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2"/>
        </w:tabs>
        <w:ind w:left="4092" w:hanging="400"/>
      </w:pPr>
      <w:rPr>
        <w:rFonts w:ascii="Wingdings" w:hAnsi="Wingdings" w:hint="default"/>
      </w:rPr>
    </w:lvl>
  </w:abstractNum>
  <w:abstractNum w:abstractNumId="23" w15:restartNumberingAfterBreak="0">
    <w:nsid w:val="5D221ECB"/>
    <w:multiLevelType w:val="multilevel"/>
    <w:tmpl w:val="09FC615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HY중고딕" w:eastAsia="HY중고딕" w:hAnsi="굴림" w:cs="굴림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="Times New Roman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D69EE"/>
    <w:multiLevelType w:val="multilevel"/>
    <w:tmpl w:val="449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12730"/>
    <w:multiLevelType w:val="hybridMultilevel"/>
    <w:tmpl w:val="26C6D370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6" w15:restartNumberingAfterBreak="0">
    <w:nsid w:val="68B530E0"/>
    <w:multiLevelType w:val="multilevel"/>
    <w:tmpl w:val="5CB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91BB2"/>
    <w:multiLevelType w:val="multilevel"/>
    <w:tmpl w:val="579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E3AF9"/>
    <w:multiLevelType w:val="multilevel"/>
    <w:tmpl w:val="3B9C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01C18"/>
    <w:multiLevelType w:val="hybridMultilevel"/>
    <w:tmpl w:val="EF0E9714"/>
    <w:lvl w:ilvl="0" w:tplc="C6DEDD90">
      <w:start w:val="1"/>
      <w:numFmt w:val="bullet"/>
      <w:lvlText w:val="-"/>
      <w:lvlJc w:val="left"/>
      <w:pPr>
        <w:ind w:left="967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0" w15:restartNumberingAfterBreak="0">
    <w:nsid w:val="7BBF1455"/>
    <w:multiLevelType w:val="hybridMultilevel"/>
    <w:tmpl w:val="E5F82072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CA34ABB"/>
    <w:multiLevelType w:val="hybridMultilevel"/>
    <w:tmpl w:val="49546F0A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C6DEDD90">
      <w:start w:val="1"/>
      <w:numFmt w:val="bullet"/>
      <w:lvlText w:val="-"/>
      <w:lvlJc w:val="left"/>
      <w:pPr>
        <w:ind w:left="1920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 w15:restartNumberingAfterBreak="0">
    <w:nsid w:val="7D626AE5"/>
    <w:multiLevelType w:val="multilevel"/>
    <w:tmpl w:val="3FAE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C32E8"/>
    <w:multiLevelType w:val="multilevel"/>
    <w:tmpl w:val="570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5"/>
  </w:num>
  <w:num w:numId="5">
    <w:abstractNumId w:val="31"/>
  </w:num>
  <w:num w:numId="6">
    <w:abstractNumId w:val="29"/>
  </w:num>
  <w:num w:numId="7">
    <w:abstractNumId w:val="6"/>
  </w:num>
  <w:num w:numId="8">
    <w:abstractNumId w:val="11"/>
  </w:num>
  <w:num w:numId="9">
    <w:abstractNumId w:val="14"/>
  </w:num>
  <w:num w:numId="10">
    <w:abstractNumId w:val="13"/>
  </w:num>
  <w:num w:numId="11">
    <w:abstractNumId w:val="16"/>
  </w:num>
  <w:num w:numId="12">
    <w:abstractNumId w:val="15"/>
  </w:num>
  <w:num w:numId="13">
    <w:abstractNumId w:val="30"/>
  </w:num>
  <w:num w:numId="14">
    <w:abstractNumId w:val="23"/>
  </w:num>
  <w:num w:numId="15">
    <w:abstractNumId w:val="4"/>
  </w:num>
  <w:num w:numId="16">
    <w:abstractNumId w:val="17"/>
  </w:num>
  <w:num w:numId="17">
    <w:abstractNumId w:val="19"/>
  </w:num>
  <w:num w:numId="18">
    <w:abstractNumId w:val="26"/>
  </w:num>
  <w:num w:numId="19">
    <w:abstractNumId w:val="21"/>
  </w:num>
  <w:num w:numId="20">
    <w:abstractNumId w:val="20"/>
  </w:num>
  <w:num w:numId="21">
    <w:abstractNumId w:val="7"/>
  </w:num>
  <w:num w:numId="22">
    <w:abstractNumId w:val="33"/>
  </w:num>
  <w:num w:numId="23">
    <w:abstractNumId w:val="8"/>
  </w:num>
  <w:num w:numId="24">
    <w:abstractNumId w:val="27"/>
  </w:num>
  <w:num w:numId="25">
    <w:abstractNumId w:val="28"/>
  </w:num>
  <w:num w:numId="26">
    <w:abstractNumId w:val="3"/>
  </w:num>
  <w:num w:numId="27">
    <w:abstractNumId w:val="24"/>
  </w:num>
  <w:num w:numId="28">
    <w:abstractNumId w:val="18"/>
  </w:num>
  <w:num w:numId="29">
    <w:abstractNumId w:val="5"/>
  </w:num>
  <w:num w:numId="30">
    <w:abstractNumId w:val="12"/>
  </w:num>
  <w:num w:numId="31">
    <w:abstractNumId w:val="10"/>
  </w:num>
  <w:num w:numId="32">
    <w:abstractNumId w:val="32"/>
  </w:num>
  <w:num w:numId="33">
    <w:abstractNumId w:val="2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8D"/>
    <w:rsid w:val="00006309"/>
    <w:rsid w:val="000106C4"/>
    <w:rsid w:val="00012233"/>
    <w:rsid w:val="000334E5"/>
    <w:rsid w:val="00040D3B"/>
    <w:rsid w:val="0004199E"/>
    <w:rsid w:val="00042CB6"/>
    <w:rsid w:val="0005366C"/>
    <w:rsid w:val="000723C8"/>
    <w:rsid w:val="00072E10"/>
    <w:rsid w:val="00073A5A"/>
    <w:rsid w:val="00086BAE"/>
    <w:rsid w:val="000B0C39"/>
    <w:rsid w:val="000C4E23"/>
    <w:rsid w:val="000E6F6A"/>
    <w:rsid w:val="000F2821"/>
    <w:rsid w:val="000F3722"/>
    <w:rsid w:val="0011755B"/>
    <w:rsid w:val="0012593D"/>
    <w:rsid w:val="00144A6E"/>
    <w:rsid w:val="00152D8D"/>
    <w:rsid w:val="001563FA"/>
    <w:rsid w:val="00162658"/>
    <w:rsid w:val="00163658"/>
    <w:rsid w:val="00175DFB"/>
    <w:rsid w:val="00184E68"/>
    <w:rsid w:val="00191C80"/>
    <w:rsid w:val="00193BED"/>
    <w:rsid w:val="00194798"/>
    <w:rsid w:val="001C41C6"/>
    <w:rsid w:val="001F6637"/>
    <w:rsid w:val="001F69CE"/>
    <w:rsid w:val="00203896"/>
    <w:rsid w:val="00212156"/>
    <w:rsid w:val="00212991"/>
    <w:rsid w:val="0021786D"/>
    <w:rsid w:val="002257FF"/>
    <w:rsid w:val="00232126"/>
    <w:rsid w:val="00254074"/>
    <w:rsid w:val="002627E2"/>
    <w:rsid w:val="00286979"/>
    <w:rsid w:val="0028764F"/>
    <w:rsid w:val="002B7196"/>
    <w:rsid w:val="002C1A57"/>
    <w:rsid w:val="002C3A4A"/>
    <w:rsid w:val="002C3E52"/>
    <w:rsid w:val="002C4D9A"/>
    <w:rsid w:val="002C6D4E"/>
    <w:rsid w:val="002D6F6C"/>
    <w:rsid w:val="002F1B9E"/>
    <w:rsid w:val="0031051F"/>
    <w:rsid w:val="00344641"/>
    <w:rsid w:val="00360407"/>
    <w:rsid w:val="00363095"/>
    <w:rsid w:val="003748C8"/>
    <w:rsid w:val="003815A0"/>
    <w:rsid w:val="0038521D"/>
    <w:rsid w:val="0039677F"/>
    <w:rsid w:val="003A18E4"/>
    <w:rsid w:val="003A740F"/>
    <w:rsid w:val="003B10B8"/>
    <w:rsid w:val="003D4FE6"/>
    <w:rsid w:val="003E3ADE"/>
    <w:rsid w:val="00405B3F"/>
    <w:rsid w:val="00416627"/>
    <w:rsid w:val="0041676F"/>
    <w:rsid w:val="004325AA"/>
    <w:rsid w:val="0045318B"/>
    <w:rsid w:val="00471EAF"/>
    <w:rsid w:val="00473AAD"/>
    <w:rsid w:val="0047655A"/>
    <w:rsid w:val="004814AF"/>
    <w:rsid w:val="0048250D"/>
    <w:rsid w:val="0048408C"/>
    <w:rsid w:val="00491998"/>
    <w:rsid w:val="00495457"/>
    <w:rsid w:val="004B3BEE"/>
    <w:rsid w:val="004B4846"/>
    <w:rsid w:val="004D1060"/>
    <w:rsid w:val="004D3443"/>
    <w:rsid w:val="00511CFE"/>
    <w:rsid w:val="00536D6F"/>
    <w:rsid w:val="00577211"/>
    <w:rsid w:val="00591F09"/>
    <w:rsid w:val="00594638"/>
    <w:rsid w:val="005B3CD5"/>
    <w:rsid w:val="005B6853"/>
    <w:rsid w:val="005B6DAD"/>
    <w:rsid w:val="005C5230"/>
    <w:rsid w:val="005E0579"/>
    <w:rsid w:val="005E7529"/>
    <w:rsid w:val="005E7E7D"/>
    <w:rsid w:val="005F6CFF"/>
    <w:rsid w:val="0060763B"/>
    <w:rsid w:val="006379C3"/>
    <w:rsid w:val="006449EA"/>
    <w:rsid w:val="0065504A"/>
    <w:rsid w:val="0065788F"/>
    <w:rsid w:val="0066164B"/>
    <w:rsid w:val="00677F83"/>
    <w:rsid w:val="00681D27"/>
    <w:rsid w:val="00690C79"/>
    <w:rsid w:val="0069572F"/>
    <w:rsid w:val="006A1FD7"/>
    <w:rsid w:val="006A550B"/>
    <w:rsid w:val="006B68CC"/>
    <w:rsid w:val="0072328C"/>
    <w:rsid w:val="0073615E"/>
    <w:rsid w:val="00740C1C"/>
    <w:rsid w:val="00745F18"/>
    <w:rsid w:val="00756A6C"/>
    <w:rsid w:val="00791E46"/>
    <w:rsid w:val="007940E4"/>
    <w:rsid w:val="007947FC"/>
    <w:rsid w:val="0079488D"/>
    <w:rsid w:val="00795371"/>
    <w:rsid w:val="0079639A"/>
    <w:rsid w:val="007B630F"/>
    <w:rsid w:val="007C0DA5"/>
    <w:rsid w:val="007C31C1"/>
    <w:rsid w:val="007C52CC"/>
    <w:rsid w:val="007D7392"/>
    <w:rsid w:val="007E4A44"/>
    <w:rsid w:val="007F51AF"/>
    <w:rsid w:val="008023A2"/>
    <w:rsid w:val="00802EA7"/>
    <w:rsid w:val="00806056"/>
    <w:rsid w:val="00813BF9"/>
    <w:rsid w:val="0082298F"/>
    <w:rsid w:val="008276B2"/>
    <w:rsid w:val="00832EFB"/>
    <w:rsid w:val="00841EE3"/>
    <w:rsid w:val="00853BA3"/>
    <w:rsid w:val="00853CD9"/>
    <w:rsid w:val="0088008C"/>
    <w:rsid w:val="00886436"/>
    <w:rsid w:val="00886999"/>
    <w:rsid w:val="008874B5"/>
    <w:rsid w:val="008B3D4C"/>
    <w:rsid w:val="008C5DD4"/>
    <w:rsid w:val="008C64A7"/>
    <w:rsid w:val="008F3DC9"/>
    <w:rsid w:val="0090164B"/>
    <w:rsid w:val="00902145"/>
    <w:rsid w:val="00903718"/>
    <w:rsid w:val="009042C1"/>
    <w:rsid w:val="00922714"/>
    <w:rsid w:val="00934EC8"/>
    <w:rsid w:val="009371B5"/>
    <w:rsid w:val="00952998"/>
    <w:rsid w:val="00980DDE"/>
    <w:rsid w:val="009863BF"/>
    <w:rsid w:val="009903EB"/>
    <w:rsid w:val="00995835"/>
    <w:rsid w:val="00995EC4"/>
    <w:rsid w:val="009A035E"/>
    <w:rsid w:val="009A66F7"/>
    <w:rsid w:val="00A07F70"/>
    <w:rsid w:val="00A33216"/>
    <w:rsid w:val="00A42607"/>
    <w:rsid w:val="00A42A08"/>
    <w:rsid w:val="00A43243"/>
    <w:rsid w:val="00A4364B"/>
    <w:rsid w:val="00A5069F"/>
    <w:rsid w:val="00A62114"/>
    <w:rsid w:val="00A65407"/>
    <w:rsid w:val="00AB7F95"/>
    <w:rsid w:val="00AC46A4"/>
    <w:rsid w:val="00AD6FE7"/>
    <w:rsid w:val="00AE2FF7"/>
    <w:rsid w:val="00AE62E0"/>
    <w:rsid w:val="00AF34CB"/>
    <w:rsid w:val="00B00C3A"/>
    <w:rsid w:val="00B12561"/>
    <w:rsid w:val="00B13658"/>
    <w:rsid w:val="00B223F4"/>
    <w:rsid w:val="00B24B0A"/>
    <w:rsid w:val="00B34AB7"/>
    <w:rsid w:val="00B52059"/>
    <w:rsid w:val="00B6431B"/>
    <w:rsid w:val="00B80623"/>
    <w:rsid w:val="00B82AC9"/>
    <w:rsid w:val="00BC4396"/>
    <w:rsid w:val="00BC65C5"/>
    <w:rsid w:val="00BD6219"/>
    <w:rsid w:val="00BD7FFE"/>
    <w:rsid w:val="00BF103E"/>
    <w:rsid w:val="00C05896"/>
    <w:rsid w:val="00C06BED"/>
    <w:rsid w:val="00C14877"/>
    <w:rsid w:val="00C169C5"/>
    <w:rsid w:val="00C25FF3"/>
    <w:rsid w:val="00C3167B"/>
    <w:rsid w:val="00C449BC"/>
    <w:rsid w:val="00C67128"/>
    <w:rsid w:val="00C729E0"/>
    <w:rsid w:val="00C85244"/>
    <w:rsid w:val="00C95735"/>
    <w:rsid w:val="00C96B29"/>
    <w:rsid w:val="00C97D99"/>
    <w:rsid w:val="00CD2A79"/>
    <w:rsid w:val="00CD4088"/>
    <w:rsid w:val="00CD7060"/>
    <w:rsid w:val="00D101B3"/>
    <w:rsid w:val="00D22573"/>
    <w:rsid w:val="00D31D3F"/>
    <w:rsid w:val="00D325A9"/>
    <w:rsid w:val="00D340AF"/>
    <w:rsid w:val="00D464C0"/>
    <w:rsid w:val="00D46738"/>
    <w:rsid w:val="00D80E15"/>
    <w:rsid w:val="00D82AB2"/>
    <w:rsid w:val="00D832E7"/>
    <w:rsid w:val="00D83B7A"/>
    <w:rsid w:val="00DA48D3"/>
    <w:rsid w:val="00DC2E0E"/>
    <w:rsid w:val="00DD0D09"/>
    <w:rsid w:val="00DD5AB6"/>
    <w:rsid w:val="00DF16FE"/>
    <w:rsid w:val="00DF44A1"/>
    <w:rsid w:val="00E2261A"/>
    <w:rsid w:val="00E24E9E"/>
    <w:rsid w:val="00E334AB"/>
    <w:rsid w:val="00E55685"/>
    <w:rsid w:val="00E5678B"/>
    <w:rsid w:val="00E71DB6"/>
    <w:rsid w:val="00E8164E"/>
    <w:rsid w:val="00E91C80"/>
    <w:rsid w:val="00E976EC"/>
    <w:rsid w:val="00EB7160"/>
    <w:rsid w:val="00F01265"/>
    <w:rsid w:val="00F012A2"/>
    <w:rsid w:val="00F20088"/>
    <w:rsid w:val="00F4177A"/>
    <w:rsid w:val="00F4526E"/>
    <w:rsid w:val="00F70B28"/>
    <w:rsid w:val="00F90616"/>
    <w:rsid w:val="00FA0E2B"/>
    <w:rsid w:val="00FD6242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67445"/>
  <w15:docId w15:val="{0513C24A-27DF-4FDE-9A65-D1C7CA3E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0579"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Times New Roman"/>
      <w:sz w:val="24"/>
    </w:rPr>
  </w:style>
  <w:style w:type="paragraph" w:styleId="1">
    <w:name w:val="heading 1"/>
    <w:aliases w:val="제목 1 Char Char Char"/>
    <w:basedOn w:val="a"/>
    <w:next w:val="10"/>
    <w:qFormat/>
    <w:pPr>
      <w:keepNext/>
      <w:pageBreakBefore/>
      <w:numPr>
        <w:numId w:val="1"/>
      </w:numPr>
      <w:tabs>
        <w:tab w:val="left" w:pos="720"/>
      </w:tabs>
      <w:spacing w:after="240"/>
      <w:outlineLvl w:val="0"/>
    </w:pPr>
    <w:rPr>
      <w:rFonts w:ascii="Univers (W1)" w:eastAsia="돋움체" w:hAnsi="Univers (W1)"/>
      <w:b/>
      <w:caps/>
      <w:sz w:val="26"/>
    </w:rPr>
  </w:style>
  <w:style w:type="paragraph" w:styleId="2">
    <w:name w:val="heading 2"/>
    <w:basedOn w:val="a"/>
    <w:next w:val="10"/>
    <w:qFormat/>
    <w:pPr>
      <w:keepNext/>
      <w:numPr>
        <w:ilvl w:val="1"/>
        <w:numId w:val="1"/>
      </w:numPr>
      <w:tabs>
        <w:tab w:val="left" w:pos="1440"/>
      </w:tabs>
      <w:spacing w:before="240" w:after="240"/>
      <w:outlineLvl w:val="1"/>
    </w:pPr>
    <w:rPr>
      <w:rFonts w:ascii="Univers (W1)" w:eastAsia="돋움체" w:hAnsi="Univers (W1)"/>
      <w:b/>
    </w:rPr>
  </w:style>
  <w:style w:type="paragraph" w:styleId="3">
    <w:name w:val="heading 3"/>
    <w:basedOn w:val="a"/>
    <w:next w:val="10"/>
    <w:qFormat/>
    <w:pPr>
      <w:keepNext/>
      <w:numPr>
        <w:ilvl w:val="2"/>
        <w:numId w:val="1"/>
      </w:numPr>
      <w:tabs>
        <w:tab w:val="left" w:pos="1440"/>
      </w:tabs>
      <w:spacing w:before="240" w:after="240"/>
      <w:outlineLvl w:val="2"/>
    </w:pPr>
    <w:rPr>
      <w:rFonts w:ascii="Univers (W1)" w:eastAsia="돋움체" w:hAnsi="Univers (W1)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1440"/>
      </w:tabs>
      <w:outlineLvl w:val="3"/>
    </w:pPr>
    <w:rPr>
      <w:rFonts w:ascii="Univers (W1)" w:eastAsia="돋움체" w:hAnsi="Univers (W1)"/>
      <w:b/>
      <w:sz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표준1"/>
    <w:basedOn w:val="a"/>
    <w:pPr>
      <w:ind w:left="720"/>
    </w:pPr>
  </w:style>
  <w:style w:type="paragraph" w:styleId="a0">
    <w:name w:val="Normal Indent"/>
    <w:basedOn w:val="a"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</w:rPr>
  </w:style>
  <w:style w:type="paragraph" w:styleId="30">
    <w:name w:val="toc 3"/>
    <w:basedOn w:val="a"/>
    <w:next w:val="a"/>
    <w:semiHidden/>
    <w:pPr>
      <w:tabs>
        <w:tab w:val="right" w:leader="dot" w:pos="9027"/>
      </w:tabs>
      <w:spacing w:before="40" w:after="40"/>
      <w:ind w:left="442"/>
      <w:jc w:val="left"/>
    </w:pPr>
    <w:rPr>
      <w:rFonts w:ascii="Arial" w:hAnsi="Arial"/>
      <w:sz w:val="20"/>
    </w:rPr>
  </w:style>
  <w:style w:type="paragraph" w:styleId="20">
    <w:name w:val="toc 2"/>
    <w:basedOn w:val="a"/>
    <w:next w:val="a"/>
    <w:semiHidden/>
    <w:pPr>
      <w:tabs>
        <w:tab w:val="right" w:leader="dot" w:pos="9027"/>
      </w:tabs>
      <w:spacing w:line="320" w:lineRule="atLeast"/>
      <w:ind w:leftChars="39" w:left="39"/>
      <w:jc w:val="left"/>
    </w:pPr>
    <w:rPr>
      <w:rFonts w:ascii="Arial" w:hAnsi="Arial"/>
      <w:smallCaps/>
      <w:sz w:val="20"/>
    </w:rPr>
  </w:style>
  <w:style w:type="paragraph" w:styleId="11">
    <w:name w:val="toc 1"/>
    <w:basedOn w:val="a"/>
    <w:next w:val="a"/>
    <w:uiPriority w:val="39"/>
    <w:pPr>
      <w:tabs>
        <w:tab w:val="right" w:leader="dot" w:pos="9027"/>
      </w:tabs>
      <w:spacing w:before="120" w:after="120"/>
      <w:jc w:val="left"/>
    </w:pPr>
    <w:rPr>
      <w:rFonts w:ascii="Arial" w:hAnsi="Arial"/>
      <w:b/>
      <w:caps/>
      <w:sz w:val="20"/>
    </w:r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2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2"/>
    <w:semiHidden/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header"/>
    <w:basedOn w:val="a"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</w:rPr>
  </w:style>
  <w:style w:type="character" w:styleId="ac">
    <w:name w:val="page number"/>
    <w:basedOn w:val="a1"/>
  </w:style>
  <w:style w:type="paragraph" w:customStyle="1" w:styleId="42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  <w:textAlignment w:val="bottom"/>
    </w:pPr>
    <w:rPr>
      <w:b/>
      <w:sz w:val="20"/>
    </w:rPr>
  </w:style>
  <w:style w:type="paragraph" w:customStyle="1" w:styleId="22">
    <w:name w:val="표준2"/>
    <w:basedOn w:val="a"/>
    <w:pPr>
      <w:ind w:left="1440"/>
    </w:pPr>
  </w:style>
  <w:style w:type="paragraph" w:customStyle="1" w:styleId="81">
    <w:name w:val="표준8"/>
    <w:basedOn w:val="22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</w:rPr>
  </w:style>
  <w:style w:type="paragraph" w:customStyle="1" w:styleId="32">
    <w:name w:val="표준3"/>
    <w:basedOn w:val="a"/>
    <w:pPr>
      <w:tabs>
        <w:tab w:val="left" w:pos="2880"/>
      </w:tabs>
      <w:ind w:left="2160"/>
    </w:pPr>
  </w:style>
  <w:style w:type="paragraph" w:customStyle="1" w:styleId="52">
    <w:name w:val="표준5"/>
    <w:pPr>
      <w:widowControl w:val="0"/>
      <w:adjustRightInd w:val="0"/>
      <w:spacing w:before="240" w:line="360" w:lineRule="atLeast"/>
      <w:ind w:left="1440"/>
      <w:textAlignment w:val="baseline"/>
    </w:pPr>
    <w:rPr>
      <w:rFonts w:ascii="Times New Roman"/>
    </w:rPr>
  </w:style>
  <w:style w:type="paragraph" w:customStyle="1" w:styleId="210">
    <w:name w:val="제목 21"/>
    <w:basedOn w:val="52"/>
    <w:next w:val="52"/>
    <w:pPr>
      <w:keepNext/>
      <w:spacing w:after="120"/>
      <w:ind w:hanging="720"/>
      <w:jc w:val="both"/>
    </w:pPr>
    <w:rPr>
      <w:b/>
    </w:rPr>
  </w:style>
  <w:style w:type="paragraph" w:customStyle="1" w:styleId="310">
    <w:name w:val="제목 31"/>
    <w:basedOn w:val="52"/>
    <w:next w:val="52"/>
    <w:pPr>
      <w:keepNext/>
      <w:spacing w:after="120"/>
      <w:ind w:hanging="720"/>
      <w:jc w:val="both"/>
    </w:pPr>
  </w:style>
  <w:style w:type="paragraph" w:customStyle="1" w:styleId="110">
    <w:name w:val="제목 11"/>
    <w:basedOn w:val="52"/>
    <w:next w:val="52"/>
    <w:pPr>
      <w:keepNext/>
      <w:pageBreakBefore/>
      <w:spacing w:after="240"/>
      <w:ind w:left="720" w:hanging="720"/>
      <w:jc w:val="both"/>
    </w:pPr>
    <w:rPr>
      <w:b/>
      <w:sz w:val="28"/>
    </w:rPr>
  </w:style>
  <w:style w:type="paragraph" w:customStyle="1" w:styleId="410">
    <w:name w:val="제목 41"/>
    <w:basedOn w:val="52"/>
    <w:next w:val="52"/>
    <w:pPr>
      <w:keepNext/>
      <w:spacing w:after="60"/>
      <w:ind w:left="2880" w:hanging="720"/>
    </w:pPr>
    <w:rPr>
      <w:b/>
      <w:i/>
    </w:rPr>
  </w:style>
  <w:style w:type="paragraph" w:customStyle="1" w:styleId="510">
    <w:name w:val="제목 51"/>
    <w:basedOn w:val="52"/>
    <w:next w:val="52"/>
    <w:pPr>
      <w:spacing w:after="60"/>
      <w:ind w:left="3600" w:hanging="720"/>
    </w:pPr>
    <w:rPr>
      <w:rFonts w:ascii="Arial" w:eastAsia="돋움체" w:hAnsi="Arial"/>
      <w:sz w:val="22"/>
    </w:rPr>
  </w:style>
  <w:style w:type="paragraph" w:customStyle="1" w:styleId="610">
    <w:name w:val="제목 61"/>
    <w:basedOn w:val="52"/>
    <w:next w:val="52"/>
    <w:pPr>
      <w:spacing w:after="60"/>
      <w:ind w:left="4320" w:hanging="720"/>
    </w:pPr>
    <w:rPr>
      <w:rFonts w:ascii="Arial" w:eastAsia="돋움체" w:hAnsi="Arial"/>
      <w:i/>
      <w:sz w:val="22"/>
    </w:rPr>
  </w:style>
  <w:style w:type="paragraph" w:customStyle="1" w:styleId="710">
    <w:name w:val="제목 71"/>
    <w:basedOn w:val="52"/>
    <w:next w:val="52"/>
    <w:pPr>
      <w:spacing w:after="60"/>
      <w:ind w:left="5040" w:hanging="720"/>
    </w:pPr>
    <w:rPr>
      <w:rFonts w:ascii="Arial" w:eastAsia="돋움체" w:hAnsi="Arial"/>
    </w:rPr>
  </w:style>
  <w:style w:type="paragraph" w:customStyle="1" w:styleId="810">
    <w:name w:val="제목 81"/>
    <w:basedOn w:val="52"/>
    <w:next w:val="52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910">
    <w:name w:val="제목 91"/>
    <w:basedOn w:val="52"/>
    <w:next w:val="52"/>
    <w:pPr>
      <w:spacing w:after="60"/>
      <w:ind w:left="6480" w:hanging="720"/>
    </w:pPr>
    <w:rPr>
      <w:rFonts w:ascii="Arial" w:eastAsia="돋움체" w:hAnsi="Arial"/>
      <w:i/>
      <w:sz w:val="18"/>
    </w:rPr>
  </w:style>
  <w:style w:type="paragraph" w:customStyle="1" w:styleId="13">
    <w:name w:val="표준 들여쓰기1"/>
    <w:basedOn w:val="52"/>
    <w:pPr>
      <w:jc w:val="both"/>
    </w:pPr>
  </w:style>
  <w:style w:type="paragraph" w:customStyle="1" w:styleId="14">
    <w:name w:val="각주 텍스트1"/>
    <w:basedOn w:val="52"/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adjustRightInd w:val="0"/>
      <w:spacing w:line="360" w:lineRule="atLeast"/>
      <w:textAlignment w:val="baseline"/>
    </w:pPr>
    <w:rPr>
      <w:rFonts w:ascii="Times New Roman"/>
    </w:rPr>
  </w:style>
  <w:style w:type="paragraph" w:customStyle="1" w:styleId="bullet3">
    <w:name w:val="bullet 3"/>
    <w:pPr>
      <w:keepLines/>
      <w:widowControl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Times New Roman"/>
    </w:rPr>
  </w:style>
  <w:style w:type="paragraph" w:customStyle="1" w:styleId="15">
    <w:name w:val="머리글1"/>
    <w:basedOn w:val="52"/>
    <w:pPr>
      <w:tabs>
        <w:tab w:val="center" w:pos="4320"/>
        <w:tab w:val="right" w:pos="8640"/>
      </w:tabs>
    </w:pPr>
  </w:style>
  <w:style w:type="paragraph" w:customStyle="1" w:styleId="16">
    <w:name w:val="바닥글1"/>
    <w:basedOn w:val="52"/>
    <w:pPr>
      <w:tabs>
        <w:tab w:val="center" w:pos="4320"/>
        <w:tab w:val="right" w:pos="8640"/>
      </w:tabs>
    </w:pPr>
  </w:style>
  <w:style w:type="paragraph" w:customStyle="1" w:styleId="53">
    <w:name w:val="본문5"/>
    <w:basedOn w:val="43"/>
    <w:pPr>
      <w:ind w:left="1922"/>
    </w:pPr>
  </w:style>
  <w:style w:type="paragraph" w:customStyle="1" w:styleId="43">
    <w:name w:val="본문4"/>
    <w:basedOn w:val="a"/>
    <w:pPr>
      <w:spacing w:line="320" w:lineRule="atLeast"/>
      <w:ind w:left="1559" w:right="522"/>
    </w:pPr>
    <w:rPr>
      <w:rFonts w:ascii="한양신명조" w:eastAsia="한양신명조"/>
      <w:sz w:val="22"/>
    </w:rPr>
  </w:style>
  <w:style w:type="paragraph" w:customStyle="1" w:styleId="celltext">
    <w:name w:val="cell text"/>
    <w:pPr>
      <w:widowControl w:val="0"/>
      <w:wordWrap w:val="0"/>
      <w:adjustRightInd w:val="0"/>
      <w:spacing w:after="120" w:line="360" w:lineRule="atLeast"/>
      <w:textAlignment w:val="baseline"/>
    </w:pPr>
    <w:rPr>
      <w:rFonts w:ascii="Times New Roman"/>
      <w:sz w:val="24"/>
    </w:rPr>
  </w:style>
  <w:style w:type="paragraph" w:customStyle="1" w:styleId="ad">
    <w:name w:val="도표제목"/>
    <w:basedOn w:val="2"/>
    <w:pPr>
      <w:keepNext w:val="0"/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eastAsia="굴림체" w:hAnsi="Helv"/>
    </w:rPr>
  </w:style>
  <w:style w:type="paragraph" w:styleId="ae">
    <w:name w:val="List"/>
    <w:basedOn w:val="a"/>
    <w:pPr>
      <w:ind w:leftChars="200" w:left="100" w:hangingChars="200" w:hanging="200"/>
    </w:p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111">
    <w:name w:val="1.1_점"/>
    <w:basedOn w:val="a"/>
    <w:pPr>
      <w:tabs>
        <w:tab w:val="num" w:pos="1078"/>
      </w:tabs>
      <w:adjustRightInd/>
      <w:spacing w:line="360" w:lineRule="atLeast"/>
      <w:textAlignment w:val="auto"/>
    </w:pPr>
    <w:rPr>
      <w:rFonts w:ascii="Arial" w:eastAsia="굴림체" w:hAnsi="Arial"/>
      <w:kern w:val="2"/>
      <w:sz w:val="22"/>
    </w:rPr>
  </w:style>
  <w:style w:type="paragraph" w:customStyle="1" w:styleId="1110">
    <w:name w:val="1.1.1_아래점"/>
    <w:basedOn w:val="a"/>
    <w:pPr>
      <w:tabs>
        <w:tab w:val="num" w:pos="360"/>
        <w:tab w:val="num" w:pos="1792"/>
        <w:tab w:val="num" w:pos="2198"/>
      </w:tabs>
      <w:adjustRightInd/>
      <w:spacing w:line="360" w:lineRule="atLeast"/>
      <w:ind w:left="2198" w:hanging="392"/>
      <w:textAlignment w:val="auto"/>
    </w:pPr>
    <w:rPr>
      <w:rFonts w:ascii="Arial" w:eastAsia="굴림체" w:hAnsi="Arial"/>
      <w:kern w:val="2"/>
      <w:sz w:val="22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character" w:styleId="af1">
    <w:name w:val="FollowedHyperlink"/>
    <w:rPr>
      <w:color w:val="800080"/>
      <w:u w:val="single"/>
    </w:rPr>
  </w:style>
  <w:style w:type="paragraph" w:customStyle="1" w:styleId="17">
    <w:name w:val="1"/>
    <w:basedOn w:val="a"/>
    <w:next w:val="af2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Cs w:val="24"/>
    </w:rPr>
  </w:style>
  <w:style w:type="paragraph" w:styleId="af2">
    <w:name w:val="Normal (Web)"/>
    <w:aliases w:val="표준 (웹)"/>
    <w:basedOn w:val="a"/>
    <w:uiPriority w:val="99"/>
    <w:rPr>
      <w:szCs w:val="24"/>
    </w:rPr>
  </w:style>
  <w:style w:type="paragraph" w:styleId="af3">
    <w:name w:val="caption"/>
    <w:basedOn w:val="a"/>
    <w:next w:val="a"/>
    <w:qFormat/>
    <w:pPr>
      <w:spacing w:before="120" w:after="240"/>
    </w:pPr>
    <w:rPr>
      <w:rFonts w:ascii="Arial" w:eastAsia="굴림체" w:hAnsi="Arial"/>
      <w:sz w:val="20"/>
    </w:rPr>
  </w:style>
  <w:style w:type="paragraph" w:customStyle="1" w:styleId="af4">
    <w:name w:val="바탕글"/>
    <w:pPr>
      <w:widowControl w:val="0"/>
      <w:adjustRightInd w:val="0"/>
      <w:spacing w:line="360" w:lineRule="atLeast"/>
      <w:jc w:val="both"/>
      <w:textAlignment w:val="baseline"/>
    </w:pPr>
    <w:rPr>
      <w:color w:val="000000"/>
    </w:rPr>
  </w:style>
  <w:style w:type="paragraph" w:customStyle="1" w:styleId="af5">
    <w:name w:val="박스네모"/>
    <w:basedOn w:val="a"/>
    <w:pPr>
      <w:widowControl/>
      <w:tabs>
        <w:tab w:val="num" w:pos="360"/>
      </w:tabs>
      <w:wordWrap/>
      <w:snapToGrid w:val="0"/>
      <w:spacing w:after="40" w:line="240" w:lineRule="auto"/>
      <w:ind w:leftChars="300" w:left="340" w:hanging="340"/>
      <w:jc w:val="left"/>
      <w:textAlignment w:val="auto"/>
    </w:pPr>
    <w:rPr>
      <w:rFonts w:ascii="HY중고딕" w:eastAsia="HY중고딕"/>
      <w:noProof/>
      <w:spacing w:val="-8"/>
      <w:w w:val="90"/>
      <w:sz w:val="22"/>
    </w:rPr>
  </w:style>
  <w:style w:type="paragraph" w:customStyle="1" w:styleId="f2">
    <w:name w:val="f_글머리2기호"/>
    <w:basedOn w:val="f1"/>
    <w:pPr>
      <w:tabs>
        <w:tab w:val="left" w:pos="840"/>
      </w:tabs>
      <w:ind w:leftChars="200" w:left="350" w:hanging="150"/>
    </w:pPr>
  </w:style>
  <w:style w:type="paragraph" w:customStyle="1" w:styleId="f1">
    <w:name w:val="f_글머리1기호"/>
    <w:basedOn w:val="a"/>
    <w:pPr>
      <w:tabs>
        <w:tab w:val="left" w:pos="600"/>
      </w:tabs>
      <w:wordWrap/>
      <w:autoSpaceDE w:val="0"/>
      <w:autoSpaceDN w:val="0"/>
      <w:adjustRightInd/>
      <w:spacing w:before="60" w:after="60" w:line="520" w:lineRule="exact"/>
      <w:ind w:leftChars="199" w:left="398"/>
      <w:textAlignment w:val="auto"/>
    </w:pPr>
    <w:rPr>
      <w:rFonts w:ascii="바탕체" w:hAnsi="바탕체"/>
      <w:kern w:val="2"/>
      <w:szCs w:val="24"/>
    </w:rPr>
  </w:style>
  <w:style w:type="paragraph" w:customStyle="1" w:styleId="af6">
    <w:name w:val="제목 가."/>
    <w:basedOn w:val="a"/>
    <w:pPr>
      <w:tabs>
        <w:tab w:val="num" w:pos="560"/>
      </w:tabs>
      <w:spacing w:before="40" w:after="40" w:line="288" w:lineRule="auto"/>
      <w:ind w:leftChars="300" w:left="560" w:hanging="360"/>
    </w:pPr>
  </w:style>
  <w:style w:type="paragraph" w:customStyle="1" w:styleId="af7">
    <w:name w:val="표머리글"/>
    <w:basedOn w:val="a"/>
    <w:pPr>
      <w:autoSpaceDE w:val="0"/>
      <w:autoSpaceDN w:val="0"/>
      <w:adjustRightInd/>
      <w:jc w:val="center"/>
      <w:textAlignment w:val="auto"/>
    </w:pPr>
    <w:rPr>
      <w:rFonts w:ascii="바탕체"/>
      <w:b/>
      <w:kern w:val="2"/>
      <w:szCs w:val="24"/>
    </w:rPr>
  </w:style>
  <w:style w:type="paragraph" w:styleId="82">
    <w:name w:val="index 8"/>
    <w:basedOn w:val="a"/>
    <w:next w:val="a"/>
    <w:autoRedefine/>
    <w:semiHidden/>
    <w:pPr>
      <w:ind w:leftChars="1600" w:left="1600" w:hangingChars="200" w:hanging="2000"/>
    </w:pPr>
  </w:style>
  <w:style w:type="paragraph" w:styleId="92">
    <w:name w:val="index 9"/>
    <w:basedOn w:val="a"/>
    <w:next w:val="a"/>
    <w:autoRedefine/>
    <w:semiHidden/>
    <w:pPr>
      <w:ind w:leftChars="1800" w:left="1800" w:hangingChars="200" w:hanging="2000"/>
    </w:pPr>
  </w:style>
  <w:style w:type="paragraph" w:customStyle="1" w:styleId="af8">
    <w:name w:val="표내부본문"/>
    <w:basedOn w:val="a"/>
    <w:pPr>
      <w:overflowPunct w:val="0"/>
      <w:autoSpaceDE w:val="0"/>
      <w:autoSpaceDN w:val="0"/>
      <w:spacing w:before="40" w:after="40"/>
      <w:textAlignment w:val="bottom"/>
    </w:pPr>
    <w:rPr>
      <w:rFonts w:ascii="Arial" w:eastAsia="굴림체" w:hAnsi="Helv"/>
      <w:sz w:val="20"/>
    </w:rPr>
  </w:style>
  <w:style w:type="paragraph" w:styleId="af9">
    <w:name w:val="table of authorities"/>
    <w:basedOn w:val="a"/>
    <w:next w:val="a"/>
    <w:semiHidden/>
    <w:pPr>
      <w:spacing w:before="40" w:after="40"/>
      <w:ind w:left="425" w:hangingChars="200" w:hanging="425"/>
    </w:pPr>
    <w:rPr>
      <w:rFonts w:ascii="Arial" w:eastAsia="굴림체" w:hAnsi="Arial"/>
      <w:sz w:val="20"/>
    </w:rPr>
  </w:style>
  <w:style w:type="table" w:styleId="afa">
    <w:name w:val="Table Grid"/>
    <w:basedOn w:val="a2"/>
    <w:rsid w:val="00194798"/>
    <w:pPr>
      <w:widowControl w:val="0"/>
      <w:wordWrap w:val="0"/>
      <w:adjustRightInd w:val="0"/>
      <w:spacing w:line="24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"/>
    <w:link w:val="Char"/>
    <w:rsid w:val="006B68C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fb"/>
    <w:rsid w:val="006B68CC"/>
    <w:rPr>
      <w:rFonts w:asciiTheme="majorHAnsi" w:eastAsiaTheme="majorEastAsia" w:hAnsiTheme="majorHAnsi" w:cstheme="majorBidi"/>
      <w:sz w:val="18"/>
      <w:szCs w:val="18"/>
    </w:rPr>
  </w:style>
  <w:style w:type="paragraph" w:styleId="afc">
    <w:name w:val="List Paragraph"/>
    <w:basedOn w:val="a"/>
    <w:uiPriority w:val="34"/>
    <w:qFormat/>
    <w:rsid w:val="00C3167B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Cs w:val="24"/>
    </w:rPr>
  </w:style>
  <w:style w:type="paragraph" w:styleId="afd">
    <w:name w:val="Date"/>
    <w:basedOn w:val="a"/>
    <w:next w:val="a"/>
    <w:link w:val="Char0"/>
    <w:semiHidden/>
    <w:unhideWhenUsed/>
    <w:rsid w:val="00791E46"/>
  </w:style>
  <w:style w:type="character" w:customStyle="1" w:styleId="Char0">
    <w:name w:val="날짜 Char"/>
    <w:basedOn w:val="a1"/>
    <w:link w:val="afd"/>
    <w:semiHidden/>
    <w:rsid w:val="00791E46"/>
    <w:rPr>
      <w:rFonts w:ascii="Times New Roman"/>
      <w:sz w:val="24"/>
    </w:rPr>
  </w:style>
  <w:style w:type="character" w:styleId="afe">
    <w:name w:val="Unresolved Mention"/>
    <w:basedOn w:val="a1"/>
    <w:uiPriority w:val="99"/>
    <w:semiHidden/>
    <w:unhideWhenUsed/>
    <w:rsid w:val="00794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APP\WINWORD\TEMPLATE\TIA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3E827-4AE4-41F1-AFAE-D876161C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TIAS.DOT</Template>
  <TotalTime>0</TotalTime>
  <Pages>13</Pages>
  <Words>839</Words>
  <Characters>4786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계획서</vt:lpstr>
      <vt:lpstr>프로젝트 계획서</vt:lpstr>
    </vt:vector>
  </TitlesOfParts>
  <Company>LG CNS</Company>
  <LinksUpToDate>false</LinksUpToDate>
  <CharactersWithSpaces>5614</CharactersWithSpaces>
  <SharedDoc>false</SharedDoc>
  <HLinks>
    <vt:vector size="96" baseType="variant"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_Toc179966266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_Toc179966265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_Toc179966264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_Toc179966263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_Toc179966262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_Toc179966261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_Toc179966260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_Toc179966259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_Toc179966258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_Toc179966257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_Toc179966256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_Toc179966255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_Toc179966254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_Toc179966253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_Toc179966252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_Toc179966251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</dc:title>
  <dc:creator>김홍진 차장 제안전략팀 (hongjinkim@lgcns.com, 010-5573-0892)</dc:creator>
  <cp:lastModifiedBy>김청준</cp:lastModifiedBy>
  <cp:revision>2</cp:revision>
  <cp:lastPrinted>2013-09-03T04:20:00Z</cp:lastPrinted>
  <dcterms:created xsi:type="dcterms:W3CDTF">2020-10-14T10:06:00Z</dcterms:created>
  <dcterms:modified xsi:type="dcterms:W3CDTF">2020-10-14T10:06:00Z</dcterms:modified>
</cp:coreProperties>
</file>